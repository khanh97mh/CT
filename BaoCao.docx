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8243E"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21E329FA"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22CE324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B6C0BE2" w14:textId="77777777" w:rsidR="003218FF" w:rsidRPr="00B10E7E" w:rsidRDefault="003218FF" w:rsidP="003218FF">
      <w:pPr>
        <w:suppressAutoHyphens/>
        <w:autoSpaceDE w:val="0"/>
        <w:autoSpaceDN w:val="0"/>
        <w:adjustRightInd w:val="0"/>
        <w:ind w:firstLine="720"/>
        <w:jc w:val="center"/>
        <w:rPr>
          <w:lang w:val="en"/>
        </w:rPr>
      </w:pPr>
    </w:p>
    <w:p w14:paraId="5B10D67C"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768241EC" wp14:editId="7E27F025">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00136C7" w14:textId="77777777" w:rsidR="003218FF" w:rsidRPr="00B10E7E" w:rsidRDefault="003218FF" w:rsidP="003218FF">
      <w:pPr>
        <w:suppressAutoHyphens/>
        <w:autoSpaceDE w:val="0"/>
        <w:autoSpaceDN w:val="0"/>
        <w:adjustRightInd w:val="0"/>
        <w:ind w:firstLine="720"/>
        <w:rPr>
          <w:b/>
          <w:bCs/>
          <w:sz w:val="28"/>
          <w:szCs w:val="28"/>
          <w:lang w:val="en"/>
        </w:rPr>
      </w:pPr>
    </w:p>
    <w:p w14:paraId="399F4111" w14:textId="77777777" w:rsidR="003218FF" w:rsidRPr="00B10E7E" w:rsidRDefault="003F6D62" w:rsidP="00BB4490">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D8FFBAC"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B6CECD" w14:textId="77777777" w:rsidR="003218FF" w:rsidRPr="00B10E7E" w:rsidRDefault="003218FF" w:rsidP="003218FF">
      <w:pPr>
        <w:suppressAutoHyphens/>
        <w:autoSpaceDE w:val="0"/>
        <w:autoSpaceDN w:val="0"/>
        <w:adjustRightInd w:val="0"/>
        <w:spacing w:line="360" w:lineRule="auto"/>
        <w:rPr>
          <w:b/>
          <w:bCs/>
          <w:lang w:val="en"/>
        </w:rPr>
      </w:pPr>
    </w:p>
    <w:p w14:paraId="0B2855BC" w14:textId="77777777" w:rsidR="003218FF" w:rsidRPr="00B10E7E" w:rsidRDefault="003F6D62" w:rsidP="003218F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56DB6CF"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D0AEECC" w14:textId="77777777" w:rsidR="00BB4490" w:rsidRDefault="00BB4490" w:rsidP="003218FF">
      <w:pPr>
        <w:suppressAutoHyphens/>
        <w:autoSpaceDE w:val="0"/>
        <w:autoSpaceDN w:val="0"/>
        <w:adjustRightInd w:val="0"/>
        <w:spacing w:line="360" w:lineRule="auto"/>
        <w:ind w:firstLine="720"/>
        <w:jc w:val="center"/>
        <w:rPr>
          <w:sz w:val="28"/>
          <w:szCs w:val="28"/>
          <w:lang w:val="en"/>
        </w:rPr>
      </w:pPr>
    </w:p>
    <w:p w14:paraId="277812E1" w14:textId="77777777" w:rsidR="00BB4490" w:rsidRPr="00B10E7E" w:rsidRDefault="00BB4490" w:rsidP="003218FF">
      <w:pPr>
        <w:suppressAutoHyphens/>
        <w:autoSpaceDE w:val="0"/>
        <w:autoSpaceDN w:val="0"/>
        <w:adjustRightInd w:val="0"/>
        <w:spacing w:line="360" w:lineRule="auto"/>
        <w:ind w:firstLine="720"/>
        <w:jc w:val="center"/>
        <w:rPr>
          <w:sz w:val="28"/>
          <w:szCs w:val="28"/>
          <w:lang w:val="en"/>
        </w:rPr>
      </w:pPr>
    </w:p>
    <w:p w14:paraId="44790480" w14:textId="77777777" w:rsidR="003218FF" w:rsidRPr="00B10E7E" w:rsidRDefault="003218FF" w:rsidP="003218FF">
      <w:pPr>
        <w:suppressAutoHyphens/>
        <w:autoSpaceDE w:val="0"/>
        <w:autoSpaceDN w:val="0"/>
        <w:adjustRightInd w:val="0"/>
        <w:spacing w:line="360" w:lineRule="auto"/>
        <w:jc w:val="center"/>
        <w:rPr>
          <w:b/>
          <w:bCs/>
          <w:lang w:val="en"/>
        </w:rPr>
      </w:pPr>
    </w:p>
    <w:p w14:paraId="71AE7644" w14:textId="77777777" w:rsidR="003218FF" w:rsidRPr="00B10E7E" w:rsidRDefault="003218FF" w:rsidP="003218FF">
      <w:pPr>
        <w:suppressAutoHyphens/>
        <w:autoSpaceDE w:val="0"/>
        <w:autoSpaceDN w:val="0"/>
        <w:adjustRightInd w:val="0"/>
        <w:spacing w:line="360" w:lineRule="auto"/>
        <w:jc w:val="both"/>
        <w:rPr>
          <w:b/>
          <w:bCs/>
          <w:lang w:val="en"/>
        </w:rPr>
      </w:pPr>
    </w:p>
    <w:p w14:paraId="4CFC11C1"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D41E71C" w14:textId="77777777" w:rsidR="003218FF" w:rsidRPr="00B10E7E" w:rsidRDefault="003218FF" w:rsidP="003218FF">
      <w:pPr>
        <w:suppressAutoHyphens/>
        <w:autoSpaceDE w:val="0"/>
        <w:autoSpaceDN w:val="0"/>
        <w:adjustRightInd w:val="0"/>
        <w:spacing w:line="360" w:lineRule="auto"/>
        <w:jc w:val="both"/>
        <w:rPr>
          <w:b/>
          <w:bCs/>
          <w:lang w:val="en"/>
        </w:rPr>
      </w:pPr>
    </w:p>
    <w:p w14:paraId="644C20BE" w14:textId="77777777" w:rsidR="003218FF" w:rsidRPr="00B10E7E" w:rsidRDefault="003218FF" w:rsidP="003218FF">
      <w:pPr>
        <w:suppressAutoHyphens/>
        <w:autoSpaceDE w:val="0"/>
        <w:autoSpaceDN w:val="0"/>
        <w:adjustRightInd w:val="0"/>
        <w:spacing w:line="360" w:lineRule="auto"/>
        <w:jc w:val="both"/>
        <w:rPr>
          <w:b/>
          <w:bCs/>
          <w:lang w:val="en"/>
        </w:rPr>
      </w:pPr>
    </w:p>
    <w:p w14:paraId="579117BA" w14:textId="77777777" w:rsidR="003218FF" w:rsidRPr="00B10E7E" w:rsidRDefault="003218FF" w:rsidP="003218FF">
      <w:pPr>
        <w:suppressAutoHyphens/>
        <w:autoSpaceDE w:val="0"/>
        <w:autoSpaceDN w:val="0"/>
        <w:adjustRightInd w:val="0"/>
        <w:spacing w:line="360" w:lineRule="auto"/>
        <w:jc w:val="both"/>
        <w:rPr>
          <w:b/>
          <w:bCs/>
          <w:lang w:val="en"/>
        </w:rPr>
      </w:pPr>
    </w:p>
    <w:p w14:paraId="74481A53" w14:textId="0FC30544" w:rsidR="003218FF" w:rsidRPr="00E47F1A"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THẦY</w:t>
      </w:r>
      <w:r w:rsidR="00DD5E36">
        <w:rPr>
          <w:sz w:val="28"/>
          <w:szCs w:val="28"/>
        </w:rPr>
        <w:t xml:space="preserve"> </w:t>
      </w:r>
      <w:r w:rsidR="00DD5E36">
        <w:rPr>
          <w:b/>
          <w:sz w:val="28"/>
          <w:szCs w:val="28"/>
        </w:rPr>
        <w:t>N</w:t>
      </w:r>
      <w:r w:rsidR="00E47F1A">
        <w:rPr>
          <w:b/>
          <w:sz w:val="28"/>
          <w:szCs w:val="28"/>
        </w:rPr>
        <w:t>GUYỄN CHÍ THIỆN</w:t>
      </w:r>
    </w:p>
    <w:p w14:paraId="0D26E79A" w14:textId="34253D0C"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E47F1A">
        <w:rPr>
          <w:b/>
          <w:bCs/>
          <w:sz w:val="28"/>
          <w:szCs w:val="28"/>
        </w:rPr>
        <w:t>LÊ NHỰT KHÁNH</w:t>
      </w:r>
      <w:r w:rsidR="00BB4490">
        <w:rPr>
          <w:b/>
          <w:bCs/>
          <w:sz w:val="28"/>
          <w:szCs w:val="28"/>
        </w:rPr>
        <w:t xml:space="preserve"> - </w:t>
      </w:r>
      <w:r w:rsidR="00E47F1A">
        <w:rPr>
          <w:b/>
          <w:bCs/>
          <w:sz w:val="28"/>
          <w:szCs w:val="28"/>
        </w:rPr>
        <w:t>51503360</w:t>
      </w:r>
    </w:p>
    <w:p w14:paraId="288FC5C1" w14:textId="71FC715C" w:rsidR="00291721" w:rsidRPr="00BB4490" w:rsidRDefault="00E47F1A" w:rsidP="003218FF">
      <w:pPr>
        <w:suppressAutoHyphens/>
        <w:autoSpaceDE w:val="0"/>
        <w:autoSpaceDN w:val="0"/>
        <w:adjustRightInd w:val="0"/>
        <w:spacing w:line="360" w:lineRule="auto"/>
        <w:jc w:val="right"/>
        <w:rPr>
          <w:b/>
          <w:sz w:val="28"/>
          <w:szCs w:val="28"/>
        </w:rPr>
      </w:pPr>
      <w:r>
        <w:rPr>
          <w:b/>
          <w:sz w:val="28"/>
          <w:szCs w:val="28"/>
        </w:rPr>
        <w:t>PHẠM QUỐC THẮNG</w:t>
      </w:r>
      <w:r w:rsidR="00BB4490">
        <w:rPr>
          <w:b/>
          <w:sz w:val="28"/>
          <w:szCs w:val="28"/>
        </w:rPr>
        <w:t xml:space="preserve"> - </w:t>
      </w:r>
      <w:r w:rsidRPr="00E47F1A">
        <w:rPr>
          <w:b/>
          <w:sz w:val="28"/>
          <w:szCs w:val="28"/>
        </w:rPr>
        <w:t>51503226</w:t>
      </w:r>
    </w:p>
    <w:p w14:paraId="2EA2498B" w14:textId="2570A232"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sidR="00E47F1A">
        <w:rPr>
          <w:b/>
          <w:bCs/>
          <w:sz w:val="28"/>
          <w:szCs w:val="28"/>
        </w:rPr>
        <w:t>15050301</w:t>
      </w:r>
    </w:p>
    <w:p w14:paraId="22EC1777" w14:textId="14D6A8CF" w:rsidR="003218FF" w:rsidRPr="00E47F1A"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47F1A">
        <w:rPr>
          <w:b/>
          <w:bCs/>
          <w:sz w:val="28"/>
          <w:szCs w:val="28"/>
        </w:rPr>
        <w:t>19</w:t>
      </w:r>
    </w:p>
    <w:p w14:paraId="564CEC06" w14:textId="77777777" w:rsidR="003218FF" w:rsidRPr="00CA1C39" w:rsidRDefault="003218FF" w:rsidP="003218FF">
      <w:pPr>
        <w:suppressAutoHyphens/>
        <w:autoSpaceDE w:val="0"/>
        <w:autoSpaceDN w:val="0"/>
        <w:adjustRightInd w:val="0"/>
        <w:jc w:val="center"/>
        <w:rPr>
          <w:b/>
          <w:bCs/>
          <w:lang w:val="vi-VN"/>
        </w:rPr>
      </w:pPr>
    </w:p>
    <w:p w14:paraId="60077A12" w14:textId="44F8B560" w:rsidR="00B118C8" w:rsidRPr="00E47F1A" w:rsidRDefault="003218FF" w:rsidP="00291721">
      <w:pPr>
        <w:suppressAutoHyphens/>
        <w:autoSpaceDE w:val="0"/>
        <w:autoSpaceDN w:val="0"/>
        <w:adjustRightInd w:val="0"/>
        <w:jc w:val="center"/>
        <w:rPr>
          <w:b/>
          <w:bCs/>
          <w:iCs/>
          <w:sz w:val="28"/>
          <w:szCs w:val="28"/>
        </w:rPr>
        <w:sectPr w:rsidR="00B118C8" w:rsidRPr="00E47F1A" w:rsidSect="005D5C20">
          <w:head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E47F1A">
        <w:rPr>
          <w:b/>
          <w:bCs/>
          <w:iCs/>
          <w:sz w:val="28"/>
          <w:szCs w:val="28"/>
        </w:rPr>
        <w:t>8</w:t>
      </w:r>
    </w:p>
    <w:p w14:paraId="7098F8F0" w14:textId="77777777" w:rsidR="0057442F" w:rsidRPr="00B10E7E" w:rsidRDefault="0057442F" w:rsidP="0057442F">
      <w:pPr>
        <w:suppressAutoHyphens/>
        <w:autoSpaceDE w:val="0"/>
        <w:autoSpaceDN w:val="0"/>
        <w:adjustRightInd w:val="0"/>
        <w:jc w:val="center"/>
        <w:rPr>
          <w:sz w:val="28"/>
          <w:szCs w:val="28"/>
          <w:lang w:val="en"/>
        </w:rPr>
      </w:pPr>
      <w:commentRangeStart w:id="3"/>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3"/>
      <w:r>
        <w:rPr>
          <w:rStyle w:val="CommentReference"/>
        </w:rPr>
        <w:commentReference w:id="3"/>
      </w:r>
    </w:p>
    <w:p w14:paraId="379312B0" w14:textId="77777777" w:rsidR="0057442F" w:rsidRPr="007E7FF7" w:rsidRDefault="0057442F" w:rsidP="0057442F">
      <w:pPr>
        <w:suppressAutoHyphens/>
        <w:autoSpaceDE w:val="0"/>
        <w:autoSpaceDN w:val="0"/>
        <w:adjustRightInd w:val="0"/>
        <w:jc w:val="center"/>
        <w:rPr>
          <w:sz w:val="28"/>
          <w:szCs w:val="28"/>
        </w:rPr>
      </w:pPr>
      <w:commentRangeStart w:id="4"/>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4"/>
      <w:r>
        <w:rPr>
          <w:rStyle w:val="CommentReference"/>
        </w:rPr>
        <w:commentReference w:id="4"/>
      </w:r>
    </w:p>
    <w:p w14:paraId="2040BB63" w14:textId="77777777" w:rsidR="0057442F" w:rsidRPr="00B10E7E" w:rsidRDefault="0057442F" w:rsidP="0057442F">
      <w:pPr>
        <w:suppressAutoHyphens/>
        <w:autoSpaceDE w:val="0"/>
        <w:autoSpaceDN w:val="0"/>
        <w:adjustRightInd w:val="0"/>
        <w:jc w:val="center"/>
        <w:rPr>
          <w:sz w:val="28"/>
          <w:szCs w:val="28"/>
          <w:lang w:val="en"/>
        </w:rPr>
      </w:pPr>
      <w:commentRangeStart w:id="5"/>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5"/>
      <w:r>
        <w:rPr>
          <w:rStyle w:val="CommentReference"/>
        </w:rPr>
        <w:commentReference w:id="5"/>
      </w:r>
    </w:p>
    <w:p w14:paraId="6E618972" w14:textId="77777777" w:rsidR="0057442F" w:rsidRPr="00B10E7E" w:rsidRDefault="0057442F" w:rsidP="0057442F">
      <w:pPr>
        <w:suppressAutoHyphens/>
        <w:autoSpaceDE w:val="0"/>
        <w:autoSpaceDN w:val="0"/>
        <w:adjustRightInd w:val="0"/>
        <w:ind w:firstLine="720"/>
        <w:jc w:val="center"/>
        <w:rPr>
          <w:lang w:val="en"/>
        </w:rPr>
      </w:pPr>
    </w:p>
    <w:p w14:paraId="2EE2DB5E" w14:textId="77777777" w:rsidR="0057442F" w:rsidRPr="00B10E7E" w:rsidRDefault="0057442F" w:rsidP="0057442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8D9A84B" wp14:editId="4119FD71">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0066FDA" w14:textId="77777777" w:rsidR="0057442F" w:rsidRPr="00B10E7E" w:rsidRDefault="0057442F" w:rsidP="0057442F">
      <w:pPr>
        <w:suppressAutoHyphens/>
        <w:autoSpaceDE w:val="0"/>
        <w:autoSpaceDN w:val="0"/>
        <w:adjustRightInd w:val="0"/>
        <w:ind w:firstLine="720"/>
        <w:rPr>
          <w:b/>
          <w:bCs/>
          <w:sz w:val="28"/>
          <w:szCs w:val="28"/>
          <w:lang w:val="en"/>
        </w:rPr>
      </w:pPr>
    </w:p>
    <w:p w14:paraId="21FDDBB5" w14:textId="77777777" w:rsidR="0057442F" w:rsidRPr="00B10E7E" w:rsidRDefault="0057442F" w:rsidP="0057442F">
      <w:pPr>
        <w:suppressAutoHyphens/>
        <w:autoSpaceDE w:val="0"/>
        <w:autoSpaceDN w:val="0"/>
        <w:adjustRightInd w:val="0"/>
        <w:spacing w:line="360" w:lineRule="auto"/>
        <w:jc w:val="center"/>
        <w:rPr>
          <w:b/>
          <w:bCs/>
          <w:sz w:val="32"/>
          <w:szCs w:val="32"/>
          <w:lang w:val="en"/>
        </w:rPr>
      </w:pPr>
      <w:r>
        <w:rPr>
          <w:b/>
          <w:bCs/>
          <w:sz w:val="32"/>
          <w:szCs w:val="32"/>
          <w:lang w:val="en"/>
        </w:rPr>
        <w:t>ĐỀ TÀI</w:t>
      </w:r>
    </w:p>
    <w:p w14:paraId="22E27C9B" w14:textId="77777777" w:rsidR="0057442F" w:rsidRPr="00B10E7E" w:rsidRDefault="0057442F" w:rsidP="0057442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65D31595" w14:textId="77777777" w:rsidR="0057442F" w:rsidRPr="00B10E7E" w:rsidRDefault="0057442F" w:rsidP="0057442F">
      <w:pPr>
        <w:suppressAutoHyphens/>
        <w:autoSpaceDE w:val="0"/>
        <w:autoSpaceDN w:val="0"/>
        <w:adjustRightInd w:val="0"/>
        <w:spacing w:line="360" w:lineRule="auto"/>
        <w:rPr>
          <w:b/>
          <w:bCs/>
          <w:lang w:val="en"/>
        </w:rPr>
      </w:pPr>
    </w:p>
    <w:p w14:paraId="6DEFD5B6" w14:textId="77777777" w:rsidR="0057442F" w:rsidRPr="00B10E7E" w:rsidRDefault="0057442F" w:rsidP="0057442F">
      <w:pPr>
        <w:suppressAutoHyphens/>
        <w:autoSpaceDE w:val="0"/>
        <w:autoSpaceDN w:val="0"/>
        <w:adjustRightInd w:val="0"/>
        <w:spacing w:line="360" w:lineRule="auto"/>
        <w:jc w:val="center"/>
        <w:rPr>
          <w:b/>
          <w:bCs/>
          <w:sz w:val="48"/>
          <w:szCs w:val="48"/>
          <w:lang w:val="en"/>
        </w:rPr>
      </w:pPr>
      <w:r>
        <w:rPr>
          <w:b/>
          <w:bCs/>
          <w:sz w:val="48"/>
          <w:szCs w:val="48"/>
          <w:lang w:val="en"/>
        </w:rPr>
        <w:t>TÌM HIỂU VỀ SPRING BOOT</w:t>
      </w:r>
    </w:p>
    <w:p w14:paraId="24E68621" w14:textId="77777777" w:rsidR="0057442F" w:rsidRDefault="0057442F" w:rsidP="0057442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AB45FC1" w14:textId="77777777" w:rsidR="0057442F" w:rsidRDefault="0057442F" w:rsidP="0057442F">
      <w:pPr>
        <w:suppressAutoHyphens/>
        <w:autoSpaceDE w:val="0"/>
        <w:autoSpaceDN w:val="0"/>
        <w:adjustRightInd w:val="0"/>
        <w:spacing w:line="360" w:lineRule="auto"/>
        <w:ind w:firstLine="720"/>
        <w:jc w:val="center"/>
        <w:rPr>
          <w:sz w:val="28"/>
          <w:szCs w:val="28"/>
          <w:lang w:val="en"/>
        </w:rPr>
      </w:pPr>
    </w:p>
    <w:p w14:paraId="34CA38B2" w14:textId="77777777" w:rsidR="0057442F" w:rsidRPr="00B10E7E" w:rsidRDefault="0057442F" w:rsidP="0057442F">
      <w:pPr>
        <w:suppressAutoHyphens/>
        <w:autoSpaceDE w:val="0"/>
        <w:autoSpaceDN w:val="0"/>
        <w:adjustRightInd w:val="0"/>
        <w:spacing w:line="360" w:lineRule="auto"/>
        <w:ind w:firstLine="720"/>
        <w:jc w:val="center"/>
        <w:rPr>
          <w:sz w:val="28"/>
          <w:szCs w:val="28"/>
          <w:lang w:val="en"/>
        </w:rPr>
      </w:pPr>
    </w:p>
    <w:p w14:paraId="4CEDC660" w14:textId="77777777" w:rsidR="0057442F" w:rsidRPr="00B10E7E" w:rsidRDefault="0057442F" w:rsidP="0057442F">
      <w:pPr>
        <w:suppressAutoHyphens/>
        <w:autoSpaceDE w:val="0"/>
        <w:autoSpaceDN w:val="0"/>
        <w:adjustRightInd w:val="0"/>
        <w:spacing w:line="360" w:lineRule="auto"/>
        <w:jc w:val="center"/>
        <w:rPr>
          <w:b/>
          <w:bCs/>
          <w:lang w:val="en"/>
        </w:rPr>
      </w:pPr>
    </w:p>
    <w:p w14:paraId="58E0362D" w14:textId="77777777" w:rsidR="0057442F" w:rsidRPr="00B10E7E" w:rsidRDefault="0057442F" w:rsidP="0057442F">
      <w:pPr>
        <w:suppressAutoHyphens/>
        <w:autoSpaceDE w:val="0"/>
        <w:autoSpaceDN w:val="0"/>
        <w:adjustRightInd w:val="0"/>
        <w:spacing w:line="360" w:lineRule="auto"/>
        <w:jc w:val="both"/>
        <w:rPr>
          <w:b/>
          <w:bCs/>
          <w:lang w:val="en"/>
        </w:rPr>
      </w:pPr>
    </w:p>
    <w:p w14:paraId="2C8B4C5E" w14:textId="77777777" w:rsidR="0057442F" w:rsidRPr="003218FF" w:rsidRDefault="0057442F" w:rsidP="0057442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76FD7AD3" w14:textId="77777777" w:rsidR="0057442F" w:rsidRPr="00B10E7E" w:rsidRDefault="0057442F" w:rsidP="0057442F">
      <w:pPr>
        <w:suppressAutoHyphens/>
        <w:autoSpaceDE w:val="0"/>
        <w:autoSpaceDN w:val="0"/>
        <w:adjustRightInd w:val="0"/>
        <w:spacing w:line="360" w:lineRule="auto"/>
        <w:jc w:val="both"/>
        <w:rPr>
          <w:b/>
          <w:bCs/>
          <w:lang w:val="en"/>
        </w:rPr>
      </w:pPr>
    </w:p>
    <w:p w14:paraId="755DF832" w14:textId="77777777" w:rsidR="0057442F" w:rsidRPr="00B10E7E" w:rsidRDefault="0057442F" w:rsidP="0057442F">
      <w:pPr>
        <w:suppressAutoHyphens/>
        <w:autoSpaceDE w:val="0"/>
        <w:autoSpaceDN w:val="0"/>
        <w:adjustRightInd w:val="0"/>
        <w:spacing w:line="360" w:lineRule="auto"/>
        <w:jc w:val="both"/>
        <w:rPr>
          <w:b/>
          <w:bCs/>
          <w:lang w:val="en"/>
        </w:rPr>
      </w:pPr>
    </w:p>
    <w:p w14:paraId="310786A2" w14:textId="77777777" w:rsidR="0057442F" w:rsidRPr="00B10E7E" w:rsidRDefault="0057442F" w:rsidP="0057442F">
      <w:pPr>
        <w:suppressAutoHyphens/>
        <w:autoSpaceDE w:val="0"/>
        <w:autoSpaceDN w:val="0"/>
        <w:adjustRightInd w:val="0"/>
        <w:spacing w:line="360" w:lineRule="auto"/>
        <w:jc w:val="both"/>
        <w:rPr>
          <w:b/>
          <w:bCs/>
          <w:lang w:val="en"/>
        </w:rPr>
      </w:pPr>
    </w:p>
    <w:p w14:paraId="08C4C10F" w14:textId="02CD369A" w:rsidR="0057442F" w:rsidRPr="00E47F1A" w:rsidRDefault="0057442F" w:rsidP="0057442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DD5E36">
        <w:rPr>
          <w:b/>
          <w:sz w:val="28"/>
          <w:szCs w:val="28"/>
        </w:rPr>
        <w:t xml:space="preserve">THẦY </w:t>
      </w:r>
      <w:r>
        <w:rPr>
          <w:b/>
          <w:sz w:val="28"/>
          <w:szCs w:val="28"/>
        </w:rPr>
        <w:t>NGUYỄN CHÍ THIỆN</w:t>
      </w:r>
    </w:p>
    <w:p w14:paraId="7F2F0582" w14:textId="77777777" w:rsidR="0057442F" w:rsidRPr="00BB4490" w:rsidRDefault="0057442F" w:rsidP="0057442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LÊ NHỰT KHÁNH - 51503360</w:t>
      </w:r>
    </w:p>
    <w:p w14:paraId="49F33ABF" w14:textId="77777777" w:rsidR="0057442F" w:rsidRPr="00BB4490" w:rsidRDefault="0057442F" w:rsidP="0057442F">
      <w:pPr>
        <w:suppressAutoHyphens/>
        <w:autoSpaceDE w:val="0"/>
        <w:autoSpaceDN w:val="0"/>
        <w:adjustRightInd w:val="0"/>
        <w:spacing w:line="360" w:lineRule="auto"/>
        <w:jc w:val="right"/>
        <w:rPr>
          <w:b/>
          <w:sz w:val="28"/>
          <w:szCs w:val="28"/>
        </w:rPr>
      </w:pPr>
      <w:r>
        <w:rPr>
          <w:b/>
          <w:sz w:val="28"/>
          <w:szCs w:val="28"/>
        </w:rPr>
        <w:t xml:space="preserve">PHẠM QUỐC THẮNG - </w:t>
      </w:r>
      <w:r w:rsidRPr="00E47F1A">
        <w:rPr>
          <w:b/>
          <w:sz w:val="28"/>
          <w:szCs w:val="28"/>
        </w:rPr>
        <w:t>51503226</w:t>
      </w:r>
    </w:p>
    <w:p w14:paraId="1321883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15050301</w:t>
      </w:r>
    </w:p>
    <w:p w14:paraId="087406EB" w14:textId="77777777" w:rsidR="0057442F" w:rsidRPr="00E47F1A" w:rsidRDefault="0057442F" w:rsidP="0057442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19</w:t>
      </w:r>
    </w:p>
    <w:p w14:paraId="663A23C9" w14:textId="77777777" w:rsidR="0057442F" w:rsidRPr="00CA1C39" w:rsidRDefault="0057442F" w:rsidP="0057442F">
      <w:pPr>
        <w:suppressAutoHyphens/>
        <w:autoSpaceDE w:val="0"/>
        <w:autoSpaceDN w:val="0"/>
        <w:adjustRightInd w:val="0"/>
        <w:jc w:val="center"/>
        <w:rPr>
          <w:b/>
          <w:bCs/>
          <w:lang w:val="vi-VN"/>
        </w:rPr>
      </w:pPr>
    </w:p>
    <w:p w14:paraId="5F7BBB9F" w14:textId="77777777" w:rsidR="0057442F" w:rsidRPr="00E47F1A" w:rsidRDefault="0057442F" w:rsidP="0057442F">
      <w:pPr>
        <w:suppressAutoHyphens/>
        <w:autoSpaceDE w:val="0"/>
        <w:autoSpaceDN w:val="0"/>
        <w:adjustRightInd w:val="0"/>
        <w:jc w:val="center"/>
        <w:rPr>
          <w:b/>
          <w:bCs/>
          <w:iCs/>
          <w:sz w:val="28"/>
          <w:szCs w:val="28"/>
        </w:rPr>
        <w:sectPr w:rsidR="0057442F" w:rsidRPr="00E47F1A"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Pr>
          <w:b/>
          <w:bCs/>
          <w:iCs/>
          <w:sz w:val="28"/>
          <w:szCs w:val="28"/>
        </w:rPr>
        <w:t>8</w:t>
      </w:r>
    </w:p>
    <w:p w14:paraId="18F5D3DA" w14:textId="77777777" w:rsidR="00BB2B2A" w:rsidRPr="00DB7595" w:rsidRDefault="00BB2B2A" w:rsidP="002D796D">
      <w:pPr>
        <w:pStyle w:val="Chng"/>
        <w:jc w:val="center"/>
        <w:rPr>
          <w:lang w:val="vi-VN"/>
        </w:rPr>
      </w:pPr>
      <w:bookmarkStart w:id="6" w:name="_Toc387692905"/>
      <w:r w:rsidRPr="00DB7595">
        <w:rPr>
          <w:lang w:val="vi-VN"/>
        </w:rPr>
        <w:lastRenderedPageBreak/>
        <w:t>LỜI CẢM ƠN</w:t>
      </w:r>
      <w:bookmarkEnd w:id="6"/>
    </w:p>
    <w:p w14:paraId="155CBF0E" w14:textId="77777777" w:rsidR="000A22C3" w:rsidRDefault="000A22C3" w:rsidP="0064189C">
      <w:pPr>
        <w:pStyle w:val="Nidungvnbn"/>
      </w:pPr>
      <w:r>
        <w:t xml:space="preserve">Trước hết tôi xin tỏ lòng biết ơn sâu sắc đến Thầy Nguyễn Chí Thiện, thầy đã tận tình hướng dẫn, giúp đỡ tôi rất nhiều trong suốt quá trình thực hiện luận văn này. Sự hiểu biết sâu sắc về khoa học cũng như kinh nghiệm của thầy chính là tiền đề giúp tôi hoàn thành luận văn. </w:t>
      </w:r>
    </w:p>
    <w:p w14:paraId="29CD1628" w14:textId="6B437141" w:rsidR="00BB2B2A" w:rsidRPr="00DB7595" w:rsidRDefault="00BB2B2A" w:rsidP="0064189C">
      <w:pPr>
        <w:pStyle w:val="Nidungvnbn"/>
        <w:rPr>
          <w:b/>
          <w:bCs/>
          <w:sz w:val="32"/>
          <w:szCs w:val="32"/>
          <w:lang w:val="vi-VN"/>
        </w:rPr>
      </w:pPr>
      <w:r w:rsidRPr="00DB7595">
        <w:rPr>
          <w:b/>
          <w:bCs/>
          <w:sz w:val="32"/>
          <w:szCs w:val="32"/>
          <w:lang w:val="vi-VN"/>
        </w:rPr>
        <w:br w:type="page"/>
      </w:r>
    </w:p>
    <w:p w14:paraId="3BD7CCB5" w14:textId="77777777" w:rsidR="003218FF" w:rsidRPr="002D796D" w:rsidRDefault="00B118C8" w:rsidP="002D796D">
      <w:pPr>
        <w:jc w:val="center"/>
        <w:rPr>
          <w:b/>
          <w:sz w:val="32"/>
          <w:szCs w:val="32"/>
          <w:lang w:val="vi-VN"/>
        </w:rPr>
      </w:pPr>
      <w:commentRangeStart w:id="7"/>
      <w:r w:rsidRPr="002D796D">
        <w:rPr>
          <w:b/>
          <w:sz w:val="32"/>
          <w:szCs w:val="32"/>
          <w:lang w:val="vi-VN"/>
        </w:rPr>
        <w:lastRenderedPageBreak/>
        <w:t>ĐỒ ÁN</w:t>
      </w:r>
      <w:r w:rsidR="003218FF" w:rsidRPr="002D796D">
        <w:rPr>
          <w:b/>
          <w:sz w:val="32"/>
          <w:szCs w:val="32"/>
          <w:lang w:val="vi-VN"/>
        </w:rPr>
        <w:t xml:space="preserve"> ĐƯỢC HOÀN THÀNH</w:t>
      </w:r>
    </w:p>
    <w:p w14:paraId="60D4FCDD"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7"/>
      <w:r w:rsidR="00291721" w:rsidRPr="002D796D">
        <w:rPr>
          <w:rStyle w:val="CommentReference"/>
          <w:b/>
          <w:sz w:val="32"/>
          <w:szCs w:val="32"/>
        </w:rPr>
        <w:commentReference w:id="7"/>
      </w:r>
    </w:p>
    <w:p w14:paraId="65F5A49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BB7394D" w14:textId="601A318A"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0A22C3">
        <w:rPr>
          <w:sz w:val="26"/>
          <w:szCs w:val="26"/>
        </w:rPr>
        <w:t>để tài</w:t>
      </w:r>
      <w:r w:rsidRPr="00DB7595">
        <w:rPr>
          <w:sz w:val="26"/>
          <w:szCs w:val="26"/>
          <w:lang w:val="vi-VN"/>
        </w:rPr>
        <w:t xml:space="preserve"> của riêng </w:t>
      </w:r>
      <w:commentRangeStart w:id="8"/>
      <w:r w:rsidR="00B118C8" w:rsidRPr="00B118C8">
        <w:rPr>
          <w:sz w:val="26"/>
          <w:szCs w:val="26"/>
          <w:lang w:val="vi-VN"/>
        </w:rPr>
        <w:t>chúng tôi</w:t>
      </w:r>
      <w:r w:rsidRPr="00DB7595">
        <w:rPr>
          <w:sz w:val="26"/>
          <w:szCs w:val="26"/>
          <w:lang w:val="vi-VN"/>
        </w:rPr>
        <w:t xml:space="preserve"> </w:t>
      </w:r>
      <w:commentRangeEnd w:id="8"/>
      <w:r w:rsidR="00B118C8">
        <w:rPr>
          <w:rStyle w:val="CommentReference"/>
        </w:rPr>
        <w:commentReference w:id="8"/>
      </w:r>
      <w:r w:rsidRPr="00DB7595">
        <w:rPr>
          <w:sz w:val="26"/>
          <w:szCs w:val="26"/>
          <w:lang w:val="vi-VN"/>
        </w:rPr>
        <w:t xml:space="preserve">và được sự hướng dẫn của </w:t>
      </w:r>
      <w:r w:rsidR="000A22C3">
        <w:rPr>
          <w:sz w:val="26"/>
          <w:szCs w:val="26"/>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F1E04A8"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1DA57807"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FFA539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7165F11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6EDFF253" w14:textId="77777777"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20603FAF" w14:textId="77777777" w:rsidR="00BB2B2A" w:rsidRPr="00DB7595" w:rsidRDefault="00BB2B2A" w:rsidP="00BB2B2A">
      <w:pPr>
        <w:tabs>
          <w:tab w:val="center" w:pos="6379"/>
        </w:tabs>
        <w:spacing w:after="200" w:line="276" w:lineRule="auto"/>
        <w:rPr>
          <w:i/>
          <w:sz w:val="26"/>
          <w:szCs w:val="26"/>
          <w:lang w:val="vi-VN"/>
        </w:rPr>
      </w:pPr>
    </w:p>
    <w:p w14:paraId="2777D4D9" w14:textId="0C95969F"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Lê Nhựt Khánh</w:t>
      </w:r>
    </w:p>
    <w:p w14:paraId="3B2D4C1E" w14:textId="77777777" w:rsidR="00BB2B2A" w:rsidRPr="00DB7595" w:rsidRDefault="00BB2B2A" w:rsidP="00BB2B2A">
      <w:pPr>
        <w:tabs>
          <w:tab w:val="center" w:pos="6379"/>
        </w:tabs>
        <w:spacing w:after="200" w:line="276" w:lineRule="auto"/>
        <w:rPr>
          <w:i/>
          <w:sz w:val="26"/>
          <w:szCs w:val="26"/>
          <w:lang w:val="vi-VN"/>
        </w:rPr>
      </w:pPr>
    </w:p>
    <w:p w14:paraId="53CDF915" w14:textId="77777777" w:rsidR="00BB2B2A" w:rsidRPr="00DB7595" w:rsidRDefault="00BB2B2A" w:rsidP="00BB2B2A">
      <w:pPr>
        <w:tabs>
          <w:tab w:val="center" w:pos="6379"/>
        </w:tabs>
        <w:spacing w:after="200" w:line="276" w:lineRule="auto"/>
        <w:rPr>
          <w:i/>
          <w:sz w:val="26"/>
          <w:szCs w:val="26"/>
          <w:lang w:val="vi-VN"/>
        </w:rPr>
      </w:pPr>
    </w:p>
    <w:p w14:paraId="1FD980D5" w14:textId="77777777" w:rsidR="00BB2B2A" w:rsidRPr="00DB7595" w:rsidRDefault="00BB2B2A" w:rsidP="00BB2B2A">
      <w:pPr>
        <w:tabs>
          <w:tab w:val="center" w:pos="6379"/>
        </w:tabs>
        <w:spacing w:after="200" w:line="276" w:lineRule="auto"/>
        <w:rPr>
          <w:i/>
          <w:sz w:val="26"/>
          <w:szCs w:val="26"/>
          <w:lang w:val="vi-VN"/>
        </w:rPr>
      </w:pPr>
    </w:p>
    <w:p w14:paraId="76303BED" w14:textId="7C7313EC" w:rsidR="00BB2B2A" w:rsidRPr="000A22C3" w:rsidRDefault="00BB2B2A" w:rsidP="00BB2B2A">
      <w:pPr>
        <w:tabs>
          <w:tab w:val="center" w:pos="6379"/>
        </w:tabs>
        <w:spacing w:after="200" w:line="276" w:lineRule="auto"/>
        <w:rPr>
          <w:i/>
          <w:sz w:val="26"/>
          <w:szCs w:val="26"/>
        </w:rPr>
      </w:pPr>
      <w:r w:rsidRPr="00DB7595">
        <w:rPr>
          <w:i/>
          <w:sz w:val="26"/>
          <w:szCs w:val="26"/>
          <w:lang w:val="vi-VN"/>
        </w:rPr>
        <w:tab/>
      </w:r>
      <w:r w:rsidR="000A22C3">
        <w:rPr>
          <w:i/>
          <w:sz w:val="26"/>
          <w:szCs w:val="26"/>
        </w:rPr>
        <w:t>Phạm Quốc Thắng</w:t>
      </w:r>
    </w:p>
    <w:p w14:paraId="3377D70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1781F38E" w14:textId="77777777" w:rsidR="00B118C8" w:rsidRPr="00B118C8" w:rsidRDefault="00B118C8" w:rsidP="002D796D">
      <w:pPr>
        <w:pStyle w:val="Chng"/>
        <w:jc w:val="center"/>
        <w:rPr>
          <w:lang w:val="vi-VN"/>
        </w:rPr>
      </w:pPr>
      <w:bookmarkStart w:id="9" w:name="_Toc387692906"/>
      <w:r w:rsidRPr="00B118C8">
        <w:rPr>
          <w:lang w:val="vi-VN"/>
        </w:rPr>
        <w:lastRenderedPageBreak/>
        <w:t>PHẦN XÁC NHẬN VÀ ĐÁNH GIÁ CỦA GIẢNG VIÊN</w:t>
      </w:r>
      <w:bookmarkEnd w:id="9"/>
    </w:p>
    <w:p w14:paraId="6F693C4A" w14:textId="77777777" w:rsidR="00B118C8" w:rsidRPr="002D796D" w:rsidRDefault="00B118C8" w:rsidP="002D796D">
      <w:pPr>
        <w:pStyle w:val="Nidungvnbn"/>
        <w:rPr>
          <w:b/>
          <w:lang w:val="vi-VN"/>
        </w:rPr>
      </w:pPr>
      <w:r w:rsidRPr="002D796D">
        <w:rPr>
          <w:b/>
          <w:lang w:val="vi-VN"/>
        </w:rPr>
        <w:t>Phần xác nhận của GV hướng dẫn</w:t>
      </w:r>
    </w:p>
    <w:p w14:paraId="333ADB72"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0161ED"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416C62B"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8BD503D" w14:textId="77777777" w:rsidR="00B118C8" w:rsidRPr="00DC2276" w:rsidRDefault="00B118C8">
      <w:pPr>
        <w:spacing w:after="200" w:line="276" w:lineRule="auto"/>
        <w:rPr>
          <w:lang w:val="vi-VN"/>
        </w:rPr>
      </w:pPr>
    </w:p>
    <w:p w14:paraId="01BC0E4E" w14:textId="77777777" w:rsidR="00B118C8" w:rsidRPr="00DC2276" w:rsidRDefault="00B118C8">
      <w:pPr>
        <w:spacing w:after="200" w:line="276" w:lineRule="auto"/>
        <w:rPr>
          <w:lang w:val="vi-VN"/>
        </w:rPr>
      </w:pPr>
    </w:p>
    <w:p w14:paraId="267D6728" w14:textId="77777777" w:rsidR="00B118C8" w:rsidRPr="00DC2276" w:rsidRDefault="00B118C8">
      <w:pPr>
        <w:spacing w:after="200" w:line="276" w:lineRule="auto"/>
        <w:rPr>
          <w:lang w:val="vi-VN"/>
        </w:rPr>
      </w:pPr>
    </w:p>
    <w:p w14:paraId="33EB3271" w14:textId="77777777" w:rsidR="00B118C8" w:rsidRPr="00DC2276" w:rsidRDefault="00B118C8" w:rsidP="002D796D">
      <w:pPr>
        <w:pStyle w:val="Nidungvnbn"/>
        <w:rPr>
          <w:b/>
          <w:lang w:val="vi-VN"/>
        </w:rPr>
      </w:pPr>
      <w:r w:rsidRPr="00DC2276">
        <w:rPr>
          <w:b/>
          <w:lang w:val="vi-VN"/>
        </w:rPr>
        <w:t>Phần đánh giá của GV chấm bài</w:t>
      </w:r>
    </w:p>
    <w:p w14:paraId="60FAD96A"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739279"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6C6F310"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4967951D" w14:textId="77777777" w:rsidR="00B118C8" w:rsidRPr="00DC2276" w:rsidRDefault="00B118C8" w:rsidP="00B118C8">
      <w:pPr>
        <w:spacing w:after="200" w:line="276" w:lineRule="auto"/>
        <w:rPr>
          <w:lang w:val="vi-VN"/>
        </w:rPr>
      </w:pPr>
    </w:p>
    <w:p w14:paraId="25D04D62" w14:textId="77777777" w:rsidR="00B118C8" w:rsidRPr="00DC2276" w:rsidRDefault="00B118C8" w:rsidP="00B118C8">
      <w:pPr>
        <w:pStyle w:val="Tiumccp1"/>
        <w:rPr>
          <w:sz w:val="32"/>
          <w:szCs w:val="32"/>
          <w:lang w:val="vi-VN"/>
        </w:rPr>
      </w:pPr>
      <w:r w:rsidRPr="00B118C8">
        <w:rPr>
          <w:lang w:val="vi-VN"/>
        </w:rPr>
        <w:br w:type="page"/>
      </w:r>
    </w:p>
    <w:p w14:paraId="433565E5" w14:textId="77777777" w:rsidR="00BB2B2A" w:rsidRPr="00DB7595" w:rsidRDefault="00BB2B2A" w:rsidP="00B118C8">
      <w:pPr>
        <w:pStyle w:val="Chng"/>
        <w:jc w:val="center"/>
        <w:rPr>
          <w:lang w:val="vi-VN"/>
        </w:rPr>
      </w:pPr>
      <w:bookmarkStart w:id="10" w:name="_Toc387692907"/>
      <w:r w:rsidRPr="00DB7595">
        <w:rPr>
          <w:lang w:val="vi-VN"/>
        </w:rPr>
        <w:lastRenderedPageBreak/>
        <w:t>TÓM TẮT</w:t>
      </w:r>
      <w:bookmarkEnd w:id="10"/>
    </w:p>
    <w:p w14:paraId="7292CBFE" w14:textId="77777777" w:rsidR="00291721" w:rsidRPr="00DB7595" w:rsidRDefault="00291721" w:rsidP="00291721">
      <w:pPr>
        <w:pStyle w:val="Nidungvnbn"/>
        <w:rPr>
          <w:lang w:val="vi-VN"/>
        </w:rPr>
      </w:pPr>
    </w:p>
    <w:p w14:paraId="5AB0B28D"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7BEBC5D" w14:textId="77777777" w:rsidR="007E6AB9" w:rsidRPr="007E6AB9" w:rsidRDefault="007E6AB9" w:rsidP="002D796D">
      <w:pPr>
        <w:pStyle w:val="Chng"/>
        <w:jc w:val="center"/>
      </w:pPr>
      <w:bookmarkStart w:id="11" w:name="_Toc387692908"/>
      <w:commentRangeStart w:id="12"/>
      <w:r>
        <w:lastRenderedPageBreak/>
        <w:t>MỤC LỤC</w:t>
      </w:r>
      <w:commentRangeEnd w:id="12"/>
      <w:r w:rsidR="00C75086">
        <w:rPr>
          <w:rStyle w:val="CommentReference"/>
        </w:rPr>
        <w:commentReference w:id="12"/>
      </w:r>
      <w:bookmarkEnd w:id="11"/>
    </w:p>
    <w:commentRangeStart w:id="13"/>
    <w:p w14:paraId="7B4D204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58DB9A6E" w14:textId="77777777" w:rsidR="00DC2276" w:rsidRDefault="00543FF6">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7BC063F8" w14:textId="77777777" w:rsidR="00DC2276" w:rsidRDefault="00543FF6">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3F6D62">
          <w:rPr>
            <w:noProof/>
            <w:webHidden/>
          </w:rPr>
          <w:t>ii</w:t>
        </w:r>
        <w:r w:rsidR="00DC2276">
          <w:rPr>
            <w:noProof/>
            <w:webHidden/>
          </w:rPr>
          <w:fldChar w:fldCharType="end"/>
        </w:r>
      </w:hyperlink>
    </w:p>
    <w:p w14:paraId="1EC82485" w14:textId="77777777" w:rsidR="00DC2276" w:rsidRDefault="00543FF6">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7F2DCCDE" w14:textId="77777777" w:rsidR="00DC2276" w:rsidRDefault="00543FF6">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B195697" w14:textId="77777777" w:rsidR="00DC2276" w:rsidRDefault="00543FF6">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61B8EBC" w14:textId="77777777" w:rsidR="00DC2276" w:rsidRDefault="00543FF6">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A3F9EC2" w14:textId="77777777" w:rsidR="00DC2276" w:rsidRDefault="00543FF6">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5BA57DC" w14:textId="77777777" w:rsidR="00DC2276" w:rsidRDefault="00543FF6">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8C97586" w14:textId="77777777" w:rsidR="00DC2276" w:rsidRDefault="00543FF6">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13AE9762" w14:textId="77777777" w:rsidR="00DC2276" w:rsidRDefault="00543FF6">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BF24E30" w14:textId="77777777" w:rsidR="00DC2276" w:rsidRDefault="00543FF6">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9AE5B23" w14:textId="77777777" w:rsidR="00DC2276" w:rsidRDefault="00543FF6">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0EAFD13" w14:textId="77777777" w:rsidR="00DC2276" w:rsidRDefault="00543FF6">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1FB6D96" w14:textId="77777777" w:rsidR="00DC2276" w:rsidRDefault="00543FF6">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5A7E95D" w14:textId="77777777" w:rsidR="00DC2276" w:rsidRDefault="00543FF6">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05B059DF" w14:textId="77777777" w:rsidR="00DC2276" w:rsidRDefault="00543FF6">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5974859E" w14:textId="77777777" w:rsidR="00DC2276" w:rsidRDefault="00543FF6">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636F4C8" w14:textId="77777777" w:rsidR="00DC2276" w:rsidRDefault="00543FF6">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65599C8F" w14:textId="77777777" w:rsidR="00DC2276" w:rsidRDefault="00543FF6">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39D7F61D" w14:textId="77777777" w:rsidR="00DC2276" w:rsidRDefault="00543FF6">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3F6D62">
          <w:rPr>
            <w:noProof/>
            <w:webHidden/>
          </w:rPr>
          <w:t>2</w:t>
        </w:r>
        <w:r w:rsidR="00DC2276">
          <w:rPr>
            <w:noProof/>
            <w:webHidden/>
          </w:rPr>
          <w:fldChar w:fldCharType="end"/>
        </w:r>
      </w:hyperlink>
    </w:p>
    <w:p w14:paraId="2D097A0C" w14:textId="77777777" w:rsidR="00C75086" w:rsidRDefault="00C75086">
      <w:pPr>
        <w:spacing w:after="200" w:line="276" w:lineRule="auto"/>
        <w:rPr>
          <w:sz w:val="26"/>
          <w:szCs w:val="26"/>
        </w:rPr>
      </w:pPr>
      <w:r>
        <w:rPr>
          <w:sz w:val="26"/>
          <w:szCs w:val="26"/>
        </w:rPr>
        <w:fldChar w:fldCharType="end"/>
      </w:r>
      <w:commentRangeEnd w:id="13"/>
      <w:r>
        <w:rPr>
          <w:rStyle w:val="CommentReference"/>
        </w:rPr>
        <w:commentReference w:id="13"/>
      </w:r>
    </w:p>
    <w:p w14:paraId="5F9BEB16" w14:textId="77777777" w:rsidR="007E6AB9" w:rsidRDefault="007E6AB9">
      <w:pPr>
        <w:spacing w:after="200" w:line="276" w:lineRule="auto"/>
        <w:rPr>
          <w:sz w:val="26"/>
          <w:szCs w:val="26"/>
        </w:rPr>
      </w:pPr>
      <w:r>
        <w:rPr>
          <w:sz w:val="26"/>
          <w:szCs w:val="26"/>
        </w:rPr>
        <w:br w:type="page"/>
      </w:r>
    </w:p>
    <w:p w14:paraId="7B9684D4"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5872B10D" w14:textId="77777777" w:rsidR="00291721" w:rsidRDefault="00291721" w:rsidP="00291721">
      <w:pPr>
        <w:pStyle w:val="Nidungvnbn"/>
      </w:pPr>
    </w:p>
    <w:p w14:paraId="42FF1943"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4F78FB80"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6F55475F" w14:textId="77777777" w:rsidR="00791EED" w:rsidRDefault="00791EED" w:rsidP="00791EED">
      <w:pPr>
        <w:spacing w:before="60" w:after="60" w:line="276" w:lineRule="auto"/>
        <w:ind w:firstLine="720"/>
        <w:jc w:val="both"/>
        <w:rPr>
          <w:i/>
        </w:rPr>
      </w:pPr>
      <w:r w:rsidRPr="003519DE">
        <w:rPr>
          <w:i/>
        </w:rPr>
        <w:t>p         Mật độ điện tích khối (C/m3)</w:t>
      </w:r>
    </w:p>
    <w:p w14:paraId="359FFA9A" w14:textId="77777777" w:rsidR="00791EED" w:rsidRPr="006C3A2B" w:rsidRDefault="00791EED" w:rsidP="00791EED">
      <w:pPr>
        <w:spacing w:before="60" w:after="60" w:line="276" w:lineRule="auto"/>
        <w:ind w:firstLine="720"/>
        <w:jc w:val="both"/>
      </w:pPr>
    </w:p>
    <w:p w14:paraId="555DBFC9"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089353B2" w14:textId="77777777" w:rsidR="00791EED" w:rsidRPr="006C3A2B" w:rsidRDefault="00791EED" w:rsidP="00791EED">
      <w:pPr>
        <w:spacing w:before="60" w:after="60" w:line="276" w:lineRule="auto"/>
        <w:ind w:firstLine="720"/>
        <w:jc w:val="both"/>
      </w:pPr>
      <w:r w:rsidRPr="006C3A2B">
        <w:t>CSTD    Công suất tác dụng</w:t>
      </w:r>
    </w:p>
    <w:p w14:paraId="16FE86B1" w14:textId="77777777" w:rsidR="00791EED" w:rsidRPr="006C3A2B" w:rsidRDefault="00791EED" w:rsidP="00791EED">
      <w:pPr>
        <w:spacing w:before="60" w:after="60" w:line="276" w:lineRule="auto"/>
        <w:ind w:firstLine="720"/>
        <w:jc w:val="both"/>
      </w:pPr>
      <w:r w:rsidRPr="006C3A2B">
        <w:t>MF        Máy phát điện</w:t>
      </w:r>
    </w:p>
    <w:p w14:paraId="3D820287"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3FA7C0CC" w14:textId="77777777" w:rsidR="007E6AB9" w:rsidRPr="005D5C20" w:rsidRDefault="007E6AB9" w:rsidP="00291721">
      <w:pPr>
        <w:pStyle w:val="Nidungvnbn"/>
      </w:pPr>
    </w:p>
    <w:p w14:paraId="219C1E17" w14:textId="77777777" w:rsidR="007E6AB9" w:rsidRDefault="007E6AB9">
      <w:pPr>
        <w:spacing w:after="200" w:line="276" w:lineRule="auto"/>
        <w:rPr>
          <w:sz w:val="26"/>
          <w:szCs w:val="26"/>
        </w:rPr>
      </w:pPr>
      <w:r>
        <w:rPr>
          <w:sz w:val="26"/>
          <w:szCs w:val="26"/>
        </w:rPr>
        <w:br w:type="page"/>
      </w:r>
    </w:p>
    <w:p w14:paraId="7D3B12DF" w14:textId="77777777" w:rsidR="007E6AB9" w:rsidRPr="007E6AB9" w:rsidRDefault="007B1A23" w:rsidP="00DC2276">
      <w:pPr>
        <w:pStyle w:val="Chng"/>
        <w:jc w:val="center"/>
      </w:pPr>
      <w:bookmarkStart w:id="14" w:name="_Toc387692909"/>
      <w:commentRangeStart w:id="15"/>
      <w:r>
        <w:lastRenderedPageBreak/>
        <w:t>DANH MỤC</w:t>
      </w:r>
      <w:commentRangeEnd w:id="15"/>
      <w:r w:rsidR="00CA1C39">
        <w:rPr>
          <w:rStyle w:val="CommentReference"/>
        </w:rPr>
        <w:commentReference w:id="15"/>
      </w:r>
      <w:r>
        <w:t xml:space="preserve"> CÁC BẢNG BIỂU, HÌNH VẼ, ĐỒ THỊ</w:t>
      </w:r>
      <w:bookmarkEnd w:id="14"/>
    </w:p>
    <w:p w14:paraId="5E4FEFE5" w14:textId="77777777" w:rsidR="007E6AB9" w:rsidRPr="00791EED" w:rsidRDefault="00791EED" w:rsidP="00DC2276">
      <w:pPr>
        <w:rPr>
          <w:b/>
          <w:sz w:val="28"/>
        </w:rPr>
      </w:pPr>
      <w:r w:rsidRPr="00791EED">
        <w:rPr>
          <w:b/>
          <w:sz w:val="28"/>
        </w:rPr>
        <w:t>DANH MỤC HÌNH</w:t>
      </w:r>
    </w:p>
    <w:p w14:paraId="3BB2F9D6" w14:textId="77777777"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3F6D62">
          <w:rPr>
            <w:noProof/>
            <w:webHidden/>
          </w:rPr>
          <w:t>2</w:t>
        </w:r>
        <w:r w:rsidR="007B7FF5">
          <w:rPr>
            <w:noProof/>
            <w:webHidden/>
          </w:rPr>
          <w:fldChar w:fldCharType="end"/>
        </w:r>
      </w:hyperlink>
    </w:p>
    <w:p w14:paraId="5C2751D2" w14:textId="77777777" w:rsidR="00867C2D" w:rsidRPr="005D5C20" w:rsidRDefault="00291721" w:rsidP="007E6AB9">
      <w:pPr>
        <w:tabs>
          <w:tab w:val="center" w:pos="6379"/>
        </w:tabs>
        <w:spacing w:after="200" w:line="360" w:lineRule="auto"/>
        <w:rPr>
          <w:sz w:val="26"/>
          <w:szCs w:val="26"/>
        </w:rPr>
      </w:pPr>
      <w:r>
        <w:rPr>
          <w:sz w:val="26"/>
          <w:szCs w:val="26"/>
        </w:rPr>
        <w:fldChar w:fldCharType="end"/>
      </w:r>
    </w:p>
    <w:p w14:paraId="6B7ABF47" w14:textId="77777777" w:rsidR="007B7FF5" w:rsidRPr="00791EED" w:rsidRDefault="00791EED" w:rsidP="00DC2276">
      <w:pPr>
        <w:rPr>
          <w:b/>
          <w:sz w:val="28"/>
        </w:rPr>
      </w:pPr>
      <w:r w:rsidRPr="00791EED">
        <w:rPr>
          <w:b/>
          <w:sz w:val="28"/>
        </w:rPr>
        <w:t>DANH MỤC BẢNG</w:t>
      </w:r>
    </w:p>
    <w:p w14:paraId="5F08E666" w14:textId="77777777"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3F6D62">
          <w:rPr>
            <w:noProof/>
            <w:webHidden/>
          </w:rPr>
          <w:t>2</w:t>
        </w:r>
        <w:r>
          <w:rPr>
            <w:noProof/>
            <w:webHidden/>
          </w:rPr>
          <w:fldChar w:fldCharType="end"/>
        </w:r>
      </w:hyperlink>
    </w:p>
    <w:p w14:paraId="4A6AE3DB" w14:textId="3433D169" w:rsidR="00BD6AB7" w:rsidRDefault="007B7FF5" w:rsidP="00BD6AB7">
      <w:pPr>
        <w:pStyle w:val="Chng"/>
      </w:pPr>
      <w:r>
        <w:fldChar w:fldCharType="end"/>
      </w:r>
      <w:r w:rsidR="007B1A23">
        <w:br w:type="page"/>
      </w:r>
      <w:r w:rsidR="00BD6AB7">
        <w:lastRenderedPageBreak/>
        <w:t xml:space="preserve">CHƯƠNG 1 GIỚI THIỆU </w:t>
      </w:r>
    </w:p>
    <w:p w14:paraId="42F57FFD" w14:textId="56DAFE4C" w:rsidR="00BD6AB7" w:rsidRDefault="00BD6AB7" w:rsidP="00BD6AB7">
      <w:pPr>
        <w:pStyle w:val="Tiumccp1"/>
      </w:pPr>
      <w:r>
        <w:t>1.1 Spring</w:t>
      </w:r>
    </w:p>
    <w:p w14:paraId="0684A53B" w14:textId="33A970C2" w:rsidR="00BD6AB7" w:rsidRDefault="00BD6AB7" w:rsidP="00BD6AB7">
      <w:pPr>
        <w:pStyle w:val="Tiumccp1"/>
      </w:pPr>
      <w:r>
        <w:t>1.2 Spring Boot</w:t>
      </w:r>
    </w:p>
    <w:p w14:paraId="7E204EF1" w14:textId="77777777" w:rsidR="00A15751" w:rsidRPr="00A15751" w:rsidRDefault="00A15751" w:rsidP="00A15751">
      <w:pPr>
        <w:pStyle w:val="Nidungvnbn"/>
      </w:pPr>
      <w:r w:rsidRPr="00A15751">
        <w:t>Spring Boot giúp bạn dễ dàng tạo các ứng dụng dựa trên Spring, giúp chúng ta dễ dàng hơn trong việc thiết lập và phát triển ứng dụng Spring. Việc cấu hình Spring trở nên đơn giản</w:t>
      </w:r>
    </w:p>
    <w:p w14:paraId="388176FA" w14:textId="77777777" w:rsidR="00A15751" w:rsidRDefault="00A15751" w:rsidP="00A15751">
      <w:pPr>
        <w:pStyle w:val="Caption"/>
        <w:keepNext/>
      </w:pPr>
      <w:r>
        <w:rPr>
          <w:noProof/>
        </w:rPr>
        <w:drawing>
          <wp:inline distT="0" distB="0" distL="0" distR="0" wp14:anchorId="6DC67572" wp14:editId="719492DE">
            <wp:extent cx="5791835" cy="1113194"/>
            <wp:effectExtent l="0" t="0" r="0" b="0"/>
            <wp:docPr id="4" name="Picture 4" descr="https://o7planning.org/vi/11267/cache/images/i/52938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vi/11267/cache/images/i/52938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835" cy="1113194"/>
                    </a:xfrm>
                    <a:prstGeom prst="rect">
                      <a:avLst/>
                    </a:prstGeom>
                    <a:noFill/>
                    <a:ln>
                      <a:noFill/>
                    </a:ln>
                  </pic:spPr>
                </pic:pic>
              </a:graphicData>
            </a:graphic>
          </wp:inline>
        </w:drawing>
      </w:r>
    </w:p>
    <w:p w14:paraId="3BD23886" w14:textId="77777777" w:rsidR="00A15751" w:rsidRDefault="00A15751" w:rsidP="00A15751">
      <w:pPr>
        <w:pStyle w:val="Caption"/>
      </w:pPr>
      <w:r>
        <w:t xml:space="preserve">Hình </w:t>
      </w:r>
      <w:fldSimple w:instr=" SEQ Hình \* ARABIC ">
        <w:r>
          <w:rPr>
            <w:noProof/>
          </w:rPr>
          <w:t>1</w:t>
        </w:r>
      </w:fldSimple>
      <w:r>
        <w:t xml:space="preserve"> Spring Boot</w:t>
      </w:r>
    </w:p>
    <w:p w14:paraId="44EDF565" w14:textId="7C0FA685" w:rsidR="00A15751" w:rsidRDefault="008E4093" w:rsidP="00A15751">
      <w:pPr>
        <w:pStyle w:val="Tiumccp1"/>
      </w:pPr>
      <w:r>
        <w:t>1.4 Phát triển một ứng dụng Spring</w:t>
      </w:r>
    </w:p>
    <w:p w14:paraId="7F74450F" w14:textId="208AD8DC" w:rsidR="008E4093" w:rsidRDefault="008E4093" w:rsidP="008E4093">
      <w:pPr>
        <w:pStyle w:val="Nidungvnbn"/>
      </w:pPr>
      <w:r>
        <w:t xml:space="preserve">Để phát triển một ứng dụng đơn giản </w:t>
      </w:r>
      <w:r w:rsidR="00A41BD4">
        <w:t xml:space="preserve">như “Hello World” </w:t>
      </w:r>
      <w:r>
        <w:t>bằng Spring bạn cần làm gì?</w:t>
      </w:r>
    </w:p>
    <w:p w14:paraId="33F934C7" w14:textId="025FE2B3" w:rsidR="008E4093" w:rsidRPr="008E4093" w:rsidRDefault="008E4093" w:rsidP="008E4093">
      <w:pPr>
        <w:pStyle w:val="Nidungvnbn"/>
      </w:pPr>
      <w:r w:rsidRPr="008E4093">
        <w:t xml:space="preserve">■ </w:t>
      </w:r>
      <w:r>
        <w:t>Một cấu trúc</w:t>
      </w:r>
      <w:r w:rsidRPr="008E4093">
        <w:t xml:space="preserve"> Maven</w:t>
      </w:r>
      <w:r>
        <w:t xml:space="preserve"> project</w:t>
      </w:r>
      <w:r w:rsidRPr="008E4093">
        <w:t xml:space="preserve"> hoặc Gradle</w:t>
      </w:r>
      <w:r>
        <w:t xml:space="preserve"> project</w:t>
      </w:r>
      <w:r w:rsidRPr="008E4093">
        <w:t xml:space="preserve">, bao gồm các </w:t>
      </w:r>
      <w:r w:rsidRPr="008E4093">
        <w:t>dependency</w:t>
      </w:r>
      <w:r w:rsidR="00A41BD4">
        <w:t xml:space="preserve"> bắt buộc.</w:t>
      </w:r>
    </w:p>
    <w:p w14:paraId="7A6A8351" w14:textId="65530882" w:rsidR="008E4093" w:rsidRPr="008E4093" w:rsidRDefault="008E4093" w:rsidP="008E4093">
      <w:pPr>
        <w:pStyle w:val="Nidungvnbn"/>
      </w:pPr>
      <w:r w:rsidRPr="008E4093">
        <w:t>■ Tệp</w:t>
      </w:r>
      <w:r w:rsidR="00A41BD4">
        <w:t xml:space="preserve"> file </w:t>
      </w:r>
      <w:r w:rsidRPr="008E4093">
        <w:t>xml (hoặc triển khai WebApplicationInitializer) khai báo DispatcherServlet của Spring.</w:t>
      </w:r>
    </w:p>
    <w:p w14:paraId="633CB023" w14:textId="3E7C459B" w:rsidR="008E4093" w:rsidRPr="008E4093" w:rsidRDefault="008E4093" w:rsidP="008E4093">
      <w:pPr>
        <w:pStyle w:val="Nidungvnbn"/>
      </w:pPr>
      <w:r w:rsidRPr="008E4093">
        <w:t>■ Cấu hình Spring</w:t>
      </w:r>
      <w:r w:rsidR="00A41BD4">
        <w:t xml:space="preserve"> để</w:t>
      </w:r>
      <w:r w:rsidRPr="008E4093">
        <w:t xml:space="preserve"> cho phép </w:t>
      </w:r>
      <w:r w:rsidR="00A41BD4">
        <w:t xml:space="preserve">sử </w:t>
      </w:r>
      <w:r w:rsidRPr="008E4093">
        <w:t>Spring MVC.</w:t>
      </w:r>
    </w:p>
    <w:p w14:paraId="2A3E1658" w14:textId="164787A0" w:rsidR="008E4093" w:rsidRPr="008E4093" w:rsidRDefault="008E4093" w:rsidP="008E4093">
      <w:pPr>
        <w:pStyle w:val="Nidungvnbn"/>
      </w:pPr>
      <w:r w:rsidRPr="008E4093">
        <w:t xml:space="preserve">■ </w:t>
      </w:r>
      <w:r w:rsidR="00A41BD4">
        <w:t>Một class Controller sẽ gửi</w:t>
      </w:r>
      <w:r w:rsidRPr="008E4093">
        <w:t xml:space="preserve"> các </w:t>
      </w:r>
      <w:r w:rsidR="00A41BD4">
        <w:t>phản hồi đến</w:t>
      </w:r>
      <w:r w:rsidRPr="008E4093">
        <w:t xml:space="preserve"> HTTP với</w:t>
      </w:r>
      <w:r w:rsidR="00A41BD4">
        <w:t xml:space="preserve"> yêu cầu</w:t>
      </w:r>
      <w:r w:rsidRPr="008E4093">
        <w:t xml:space="preserve"> “Hello World”.</w:t>
      </w:r>
    </w:p>
    <w:p w14:paraId="1F815DD0" w14:textId="77777777" w:rsidR="00A41BD4" w:rsidRDefault="008E4093" w:rsidP="008E4093">
      <w:pPr>
        <w:pStyle w:val="Nidungvnbn"/>
      </w:pPr>
      <w:r w:rsidRPr="008E4093">
        <w:t>■ M</w:t>
      </w:r>
      <w:r w:rsidR="00A41BD4">
        <w:t xml:space="preserve">ột máy chủ ứng dụng web chẳng hạn như Tomcat </w:t>
      </w:r>
      <w:r w:rsidRPr="008E4093">
        <w:t>để triển khai ứng dụng.</w:t>
      </w:r>
    </w:p>
    <w:p w14:paraId="1F25783F" w14:textId="048C5C6F" w:rsidR="00A41BD4" w:rsidRDefault="00A41BD4" w:rsidP="00A41BD4">
      <w:pPr>
        <w:pStyle w:val="Tiumccp1"/>
      </w:pPr>
      <w:r>
        <w:t>1.</w:t>
      </w:r>
      <w:r>
        <w:t>5</w:t>
      </w:r>
      <w:r>
        <w:t xml:space="preserve"> Phát triển một ứng dụng Spring</w:t>
      </w:r>
      <w:r>
        <w:t xml:space="preserve"> sử dụng Spring Boot</w:t>
      </w:r>
    </w:p>
    <w:p w14:paraId="3320678A" w14:textId="11191710" w:rsidR="00A41BD4" w:rsidRPr="00B42749" w:rsidRDefault="00BD6AB7" w:rsidP="00A41BD4">
      <w:pPr>
        <w:pStyle w:val="Nidungvnbn"/>
      </w:pPr>
      <w:r>
        <w:br w:type="page"/>
      </w:r>
      <w:r w:rsidR="00A41BD4" w:rsidRPr="00B42749">
        <w:lastRenderedPageBreak/>
        <w:t>Nó rất dễ dàng để phát triển các ứng dụng dựa t</w:t>
      </w:r>
      <w:r w:rsidR="00A41BD4">
        <w:t>rên Spring</w:t>
      </w:r>
      <w:r w:rsidR="00A41BD4" w:rsidRPr="00B42749">
        <w:t>.</w:t>
      </w:r>
    </w:p>
    <w:p w14:paraId="7D30E99A" w14:textId="77777777" w:rsidR="00A41BD4" w:rsidRPr="00B42749" w:rsidRDefault="00A41BD4" w:rsidP="00A41BD4">
      <w:pPr>
        <w:pStyle w:val="Nidungvnbn"/>
      </w:pPr>
      <w:r w:rsidRPr="00B42749">
        <w:t>Nó tránh việc phải viết nhiều mã nguyên mẫu (boilerplate Code), Annotations và các cấu hình XML.</w:t>
      </w:r>
    </w:p>
    <w:p w14:paraId="587EBC4B" w14:textId="77777777" w:rsidR="00A41BD4" w:rsidRPr="00B42749" w:rsidRDefault="00A41BD4" w:rsidP="00A41BD4">
      <w:pPr>
        <w:pStyle w:val="Nidungvnbn"/>
      </w:pPr>
      <w:r w:rsidRPr="00B42749">
        <w:t>Nó dễ dàng để bạn tương tác các ứng dụng Spring Boot với các hệ sinh thái của Spring như Spring JDBC, Spring ORM, Spring Data, Spring Security etc.</w:t>
      </w:r>
    </w:p>
    <w:p w14:paraId="58EF38FD" w14:textId="77777777" w:rsidR="00A41BD4" w:rsidRPr="00B42749" w:rsidRDefault="00A41BD4" w:rsidP="00A41BD4">
      <w:pPr>
        <w:pStyle w:val="Nidungvnbn"/>
      </w:pPr>
      <w:r w:rsidRPr="00B42749">
        <w:t>Nó cung cấp các Server nhúng (Embedded HTTP servers) như là Tomcat, Jetty .... để phát triển và test các ứng dụng web nhanh chóng và dễ dàng.</w:t>
      </w:r>
    </w:p>
    <w:p w14:paraId="6C6A1BBF" w14:textId="0739E1F3" w:rsidR="00A41BD4" w:rsidRDefault="00A41BD4" w:rsidP="00A41BD4">
      <w:pPr>
        <w:pStyle w:val="Nidungvnbn"/>
      </w:pPr>
      <w:r w:rsidRPr="00B42749">
        <w:t>Nó cung cấp công cụ CLI (Command Line Interface) dể phát triển và test các ứng dụng Spring Boot</w:t>
      </w:r>
      <w:r>
        <w:t xml:space="preserve"> </w:t>
      </w:r>
      <w:r w:rsidRPr="00B42749">
        <w:t>từ các dòng lệnh rất dễ dàng và nhanh chóng.</w:t>
      </w:r>
    </w:p>
    <w:p w14:paraId="3FE116C6" w14:textId="6B0061F3" w:rsidR="00A41BD4" w:rsidRPr="00B42749" w:rsidRDefault="00A41BD4" w:rsidP="00A41BD4">
      <w:pPr>
        <w:pStyle w:val="Nidungvnbn"/>
      </w:pPr>
      <w:r w:rsidRPr="00B42749">
        <w:t>Nó cung cấp rất nhiều các plugin để phát triển và test các ứng dụng Spring Boot nhanh chóng sử dụng các công cụ Build</w:t>
      </w:r>
      <w:r>
        <w:t xml:space="preserve"> </w:t>
      </w:r>
      <w:r w:rsidRPr="00B42749">
        <w:t>như Maven và Gradle</w:t>
      </w:r>
    </w:p>
    <w:p w14:paraId="39338618" w14:textId="77777777" w:rsidR="00A41BD4" w:rsidRPr="00B42749" w:rsidRDefault="00A41BD4" w:rsidP="00A41BD4">
      <w:pPr>
        <w:pStyle w:val="Nidungvnbn"/>
      </w:pPr>
      <w:r w:rsidRPr="00B42749">
        <w:t>Nó cung cấp nhiều plugin để làm việc với các cơ sở dữ liệu nhúng (embedded database)  và các cơ sở dữ liệu lưu trữ trên bộ nhớ (in-memory Databases) một cách dễ dàng.</w:t>
      </w:r>
    </w:p>
    <w:p w14:paraId="1C8C3714" w14:textId="6ED3D25E" w:rsidR="00BD6AB7" w:rsidRDefault="00A41BD4" w:rsidP="00C733A3">
      <w:pPr>
        <w:pStyle w:val="Tiumccp1"/>
      </w:pPr>
      <w:r>
        <w:t xml:space="preserve">1.6 </w:t>
      </w:r>
      <w:r w:rsidR="00C733A3">
        <w:t>C</w:t>
      </w:r>
      <w:r w:rsidRPr="00A41BD4">
        <w:t>ác yếu tố cần thiết cho Spring Boot</w:t>
      </w:r>
    </w:p>
    <w:p w14:paraId="4F3A58A2" w14:textId="4F4B6560" w:rsidR="00C733A3" w:rsidRDefault="00C733A3" w:rsidP="00C733A3">
      <w:pPr>
        <w:pStyle w:val="Tiumccp1"/>
      </w:pPr>
      <w:r w:rsidRPr="00C733A3">
        <w:t>1.6.1 Cấu hình một cách tự động</w:t>
      </w:r>
    </w:p>
    <w:p w14:paraId="0B44D712" w14:textId="7FD93C1F" w:rsidR="00EB5011" w:rsidRDefault="00EB5011" w:rsidP="00EB5011">
      <w:pPr>
        <w:pStyle w:val="Nidungvnbn"/>
      </w:pPr>
      <w:r>
        <w:t>Spring Boot có thể tự động cấu hình</w:t>
      </w:r>
      <w:r>
        <w:t xml:space="preserve"> </w:t>
      </w:r>
      <w:r>
        <w:t>chức năng</w:t>
      </w:r>
      <w:r>
        <w:t xml:space="preserve"> cho các</w:t>
      </w:r>
      <w:r>
        <w:t xml:space="preserve"> ứng dụng phổ </w:t>
      </w:r>
      <w:r>
        <w:t>của</w:t>
      </w:r>
      <w:r>
        <w:t xml:space="preserve"> Spring.</w:t>
      </w:r>
    </w:p>
    <w:p w14:paraId="1A7CF283" w14:textId="32F7941B" w:rsidR="00EB5011" w:rsidRDefault="00EB5011" w:rsidP="00EB5011">
      <w:pPr>
        <w:pStyle w:val="Nidungvnbn"/>
      </w:pPr>
      <w:r w:rsidRPr="00EB5011">
        <w:t xml:space="preserve">Trong bất kỳ mã nguồn của ứng dụng Spring nào, bạn sẽ </w:t>
      </w:r>
      <w:r>
        <w:t>phải</w:t>
      </w:r>
      <w:r w:rsidRPr="00EB5011">
        <w:t xml:space="preserve"> cấu hình Java hoặc cấu hình XML (hoặc cả hai) </w:t>
      </w:r>
      <w:r>
        <w:t>để</w:t>
      </w:r>
      <w:r w:rsidRPr="00EB5011">
        <w:t xml:space="preserve"> một số tính năng và chức năng </w:t>
      </w:r>
      <w:r>
        <w:t>hỗ trợ cho ứng dụng.</w:t>
      </w:r>
    </w:p>
    <w:p w14:paraId="5EF99112" w14:textId="77777777" w:rsidR="0063637F" w:rsidRPr="00C733A3" w:rsidRDefault="0063637F" w:rsidP="00EB5011">
      <w:pPr>
        <w:pStyle w:val="Nidungvnbn"/>
      </w:pPr>
    </w:p>
    <w:p w14:paraId="7F988274" w14:textId="3B61C569" w:rsidR="00C733A3" w:rsidRDefault="00C733A3" w:rsidP="00C733A3">
      <w:pPr>
        <w:pStyle w:val="Tiumccp1"/>
      </w:pPr>
      <w:r w:rsidRPr="00C733A3">
        <w:t>1.6.2 Khởi tạo các dependencies</w:t>
      </w:r>
    </w:p>
    <w:p w14:paraId="30DF2496" w14:textId="7DA473F1" w:rsidR="0063637F" w:rsidRDefault="0063637F" w:rsidP="0063637F">
      <w:pPr>
        <w:pStyle w:val="Nidungvnbn"/>
      </w:pPr>
      <w:r>
        <w:t>Chỉ cần nói cho Spring Boot biết những loại chức năng mà bạn cần và nó sẽ tự động thêm vào những thư viện cần thiết.</w:t>
      </w:r>
    </w:p>
    <w:p w14:paraId="3DEB2240" w14:textId="427B598B" w:rsidR="00586303" w:rsidRDefault="00586303" w:rsidP="00586303">
      <w:pPr>
        <w:pStyle w:val="Nidungvnbn"/>
      </w:pPr>
      <w:r>
        <w:t xml:space="preserve">Việc thêm các dependency vào một project có thể khó khăn </w:t>
      </w:r>
      <w:bookmarkStart w:id="16" w:name="_GoBack"/>
      <w:bookmarkEnd w:id="16"/>
    </w:p>
    <w:p w14:paraId="13ADAD8D" w14:textId="31FC7A43" w:rsidR="00C733A3" w:rsidRPr="00586303" w:rsidRDefault="00C733A3" w:rsidP="00586303">
      <w:pPr>
        <w:pStyle w:val="Nidungvnbn"/>
        <w:ind w:firstLine="0"/>
        <w:rPr>
          <w:b/>
        </w:rPr>
      </w:pPr>
      <w:r w:rsidRPr="00586303">
        <w:rPr>
          <w:b/>
        </w:rPr>
        <w:t xml:space="preserve">1.6.3 </w:t>
      </w:r>
      <w:r w:rsidRPr="00586303">
        <w:rPr>
          <w:b/>
        </w:rPr>
        <w:t>Command Line Interface</w:t>
      </w:r>
      <w:r w:rsidRPr="00586303">
        <w:rPr>
          <w:b/>
        </w:rPr>
        <w:t>(CLI)</w:t>
      </w:r>
    </w:p>
    <w:p w14:paraId="7979AF61" w14:textId="0169A1D2" w:rsidR="00C733A3" w:rsidRPr="00C733A3" w:rsidRDefault="00C733A3" w:rsidP="00C733A3">
      <w:pPr>
        <w:pStyle w:val="Tiumccp1"/>
      </w:pPr>
      <w:r w:rsidRPr="00C733A3">
        <w:t>1.6.4 Actuator</w:t>
      </w:r>
    </w:p>
    <w:p w14:paraId="48EE7901" w14:textId="44810C1F" w:rsidR="00C733A3" w:rsidRDefault="00C733A3">
      <w:pPr>
        <w:spacing w:after="200" w:line="276" w:lineRule="auto"/>
        <w:rPr>
          <w:b/>
          <w:sz w:val="28"/>
          <w:szCs w:val="28"/>
        </w:rPr>
      </w:pPr>
      <w:r>
        <w:br w:type="page"/>
      </w:r>
    </w:p>
    <w:p w14:paraId="25BAD88E" w14:textId="77777777" w:rsidR="00C733A3" w:rsidRPr="00A15751" w:rsidRDefault="00C733A3" w:rsidP="00C733A3">
      <w:pPr>
        <w:pStyle w:val="Tiumccp1"/>
      </w:pPr>
    </w:p>
    <w:p w14:paraId="3BD4D591" w14:textId="77777777" w:rsidR="00BD6AB7" w:rsidRDefault="00BD6AB7">
      <w:pPr>
        <w:spacing w:after="200" w:line="276" w:lineRule="auto"/>
        <w:rPr>
          <w:sz w:val="26"/>
          <w:szCs w:val="26"/>
        </w:rPr>
      </w:pPr>
    </w:p>
    <w:p w14:paraId="62927340" w14:textId="77777777" w:rsidR="007B1A23" w:rsidRDefault="007B1A23">
      <w:pPr>
        <w:spacing w:after="200" w:line="276" w:lineRule="auto"/>
        <w:rPr>
          <w:sz w:val="26"/>
          <w:szCs w:val="26"/>
        </w:rPr>
      </w:pPr>
    </w:p>
    <w:p w14:paraId="166D9B03" w14:textId="16F939CE" w:rsidR="007B7FF5" w:rsidRDefault="007B7FF5" w:rsidP="00207DC2">
      <w:pPr>
        <w:pStyle w:val="Nidungvnbn"/>
        <w:rPr>
          <w:b/>
          <w:sz w:val="32"/>
          <w:szCs w:val="32"/>
        </w:rPr>
      </w:pPr>
    </w:p>
    <w:p w14:paraId="05E07F3D"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107DF3AC"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4AF9BCEA"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69D1360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1A1255EE"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4C774574"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16B0639C" w14:textId="77777777" w:rsidR="00650D6A" w:rsidRPr="00B10E7E" w:rsidRDefault="00650D6A" w:rsidP="007B7FF5">
      <w:pPr>
        <w:spacing w:line="360" w:lineRule="auto"/>
        <w:ind w:left="993"/>
        <w:jc w:val="both"/>
        <w:rPr>
          <w:sz w:val="26"/>
          <w:szCs w:val="26"/>
        </w:rPr>
      </w:pPr>
      <w:r w:rsidRPr="00B10E7E">
        <w:rPr>
          <w:sz w:val="26"/>
          <w:szCs w:val="26"/>
        </w:rPr>
        <w:t>……….</w:t>
      </w:r>
    </w:p>
    <w:p w14:paraId="07EA23CE"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3C6C37EE" w14:textId="77777777" w:rsidR="007B7FF5" w:rsidRDefault="007B7FF5" w:rsidP="00650D6A">
      <w:pPr>
        <w:spacing w:line="360" w:lineRule="auto"/>
        <w:ind w:left="360" w:firstLine="360"/>
        <w:rPr>
          <w:b/>
          <w:sz w:val="26"/>
          <w:szCs w:val="26"/>
        </w:rPr>
      </w:pPr>
    </w:p>
    <w:p w14:paraId="1EAA71BE"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0BDA360E"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4D587B1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6782B67"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5B25F1C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lastRenderedPageBreak/>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59B90D3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2B3D2ACF"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64A01EA3"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14:paraId="6DC45271" w14:textId="77777777" w:rsidR="007E7FF7" w:rsidRDefault="007E7FF7">
      <w:pPr>
        <w:spacing w:after="200" w:line="276" w:lineRule="auto"/>
        <w:rPr>
          <w:sz w:val="26"/>
          <w:szCs w:val="26"/>
        </w:rPr>
      </w:pPr>
      <w:r>
        <w:rPr>
          <w:sz w:val="26"/>
          <w:szCs w:val="26"/>
        </w:rPr>
        <w:br w:type="page"/>
      </w:r>
    </w:p>
    <w:p w14:paraId="1F9BA3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30D1AA62"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5"/>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BA88DB8" w14:textId="77777777" w:rsidR="007E7FF7" w:rsidRDefault="007E7FF7">
      <w:pPr>
        <w:pStyle w:val="CommentText"/>
      </w:pPr>
      <w:r>
        <w:rPr>
          <w:rStyle w:val="CommentReference"/>
        </w:rPr>
        <w:annotationRef/>
      </w:r>
      <w:r>
        <w:t>Normal, font size 14</w:t>
      </w:r>
    </w:p>
  </w:comment>
  <w:comment w:id="1" w:author="Tran Tin" w:date="2014-05-10T23:37:00Z" w:initials="TT">
    <w:p w14:paraId="7C519139" w14:textId="77777777" w:rsidR="007E7FF7" w:rsidRDefault="007E7FF7">
      <w:pPr>
        <w:pStyle w:val="CommentText"/>
      </w:pPr>
      <w:r>
        <w:rPr>
          <w:rStyle w:val="CommentReference"/>
        </w:rPr>
        <w:annotationRef/>
      </w:r>
      <w:r>
        <w:t>Bold, font size 14</w:t>
      </w:r>
    </w:p>
  </w:comment>
  <w:comment w:id="2" w:author="Tran Tin" w:date="2014-05-10T23:37:00Z" w:initials="TT">
    <w:p w14:paraId="603D3F8D" w14:textId="77777777" w:rsidR="007E7FF7" w:rsidRDefault="007E7FF7">
      <w:pPr>
        <w:pStyle w:val="CommentText"/>
      </w:pPr>
      <w:r>
        <w:rPr>
          <w:rStyle w:val="CommentReference"/>
        </w:rPr>
        <w:annotationRef/>
      </w:r>
      <w:r>
        <w:t>Bold, font size 14</w:t>
      </w:r>
    </w:p>
  </w:comment>
  <w:comment w:id="3" w:author="Tran Tin" w:date="2014-05-10T23:37:00Z" w:initials="TT">
    <w:p w14:paraId="1D1CBABC" w14:textId="77777777" w:rsidR="0057442F" w:rsidRDefault="0057442F" w:rsidP="0057442F">
      <w:pPr>
        <w:pStyle w:val="CommentText"/>
      </w:pPr>
      <w:r>
        <w:rPr>
          <w:rStyle w:val="CommentReference"/>
        </w:rPr>
        <w:annotationRef/>
      </w:r>
      <w:r>
        <w:t>Normal, font size 14</w:t>
      </w:r>
    </w:p>
  </w:comment>
  <w:comment w:id="4" w:author="Tran Tin" w:date="2014-05-10T23:37:00Z" w:initials="TT">
    <w:p w14:paraId="72347A3D" w14:textId="77777777" w:rsidR="0057442F" w:rsidRDefault="0057442F" w:rsidP="0057442F">
      <w:pPr>
        <w:pStyle w:val="CommentText"/>
      </w:pPr>
      <w:r>
        <w:rPr>
          <w:rStyle w:val="CommentReference"/>
        </w:rPr>
        <w:annotationRef/>
      </w:r>
      <w:r>
        <w:t>Bold, font size 14</w:t>
      </w:r>
    </w:p>
  </w:comment>
  <w:comment w:id="5" w:author="Tran Tin" w:date="2014-05-10T23:37:00Z" w:initials="TT">
    <w:p w14:paraId="62425BFC" w14:textId="77777777" w:rsidR="0057442F" w:rsidRDefault="0057442F" w:rsidP="0057442F">
      <w:pPr>
        <w:pStyle w:val="CommentText"/>
      </w:pPr>
      <w:r>
        <w:rPr>
          <w:rStyle w:val="CommentReference"/>
        </w:rPr>
        <w:annotationRef/>
      </w:r>
      <w:r>
        <w:t>Bold, font size 14</w:t>
      </w:r>
    </w:p>
  </w:comment>
  <w:comment w:id="7" w:author="Tran Tin" w:date="2014-05-11T10:51:00Z" w:initials="TT">
    <w:p w14:paraId="7D78E264" w14:textId="77777777" w:rsidR="00291721" w:rsidRDefault="00291721">
      <w:pPr>
        <w:pStyle w:val="CommentText"/>
      </w:pPr>
      <w:r>
        <w:rPr>
          <w:rStyle w:val="CommentReference"/>
        </w:rPr>
        <w:annotationRef/>
      </w:r>
      <w:r>
        <w:t>Bold, font size 16</w:t>
      </w:r>
    </w:p>
  </w:comment>
  <w:comment w:id="8" w:author="Tran Tin" w:date="2014-05-12T20:58:00Z" w:initials="TT">
    <w:p w14:paraId="21921123" w14:textId="77777777" w:rsidR="00B118C8" w:rsidRPr="00DC2276" w:rsidRDefault="00B118C8">
      <w:pPr>
        <w:pStyle w:val="CommentText"/>
        <w:rPr>
          <w:lang w:val="fr-FR"/>
        </w:rPr>
      </w:pPr>
      <w:r>
        <w:rPr>
          <w:rStyle w:val="CommentReference"/>
        </w:rPr>
        <w:annotationRef/>
      </w:r>
      <w:r w:rsidRPr="00DC2276">
        <w:rPr>
          <w:lang w:val="fr-FR"/>
        </w:rPr>
        <w:t>Nếu là 2 sinh viên</w:t>
      </w:r>
    </w:p>
  </w:comment>
  <w:comment w:id="12" w:author="Tran Tin" w:date="2014-05-11T10:22:00Z" w:initials="TT">
    <w:p w14:paraId="1289C7B3" w14:textId="77777777" w:rsidR="00C75086" w:rsidRPr="00DC2276" w:rsidRDefault="00C75086">
      <w:pPr>
        <w:pStyle w:val="CommentText"/>
        <w:rPr>
          <w:lang w:val="fr-FR"/>
        </w:rPr>
      </w:pPr>
      <w:r>
        <w:rPr>
          <w:rStyle w:val="CommentReference"/>
        </w:rPr>
        <w:annotationRef/>
      </w:r>
      <w:r w:rsidR="008E6453" w:rsidRPr="00DC2276">
        <w:rPr>
          <w:lang w:val="fr-FR"/>
        </w:rPr>
        <w:t>Chứa các tiểu mục và số trang</w:t>
      </w:r>
    </w:p>
  </w:comment>
  <w:comment w:id="13" w:author="Tran Tin" w:date="2014-05-11T10:21:00Z" w:initials="TT">
    <w:p w14:paraId="4ABEE92E"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5" w:author="Tran Tin" w:date="2014-05-12T20:08:00Z" w:initials="TT">
    <w:p w14:paraId="19046AAC" w14:textId="77777777" w:rsidR="00CA1C39" w:rsidRPr="00DC2276" w:rsidRDefault="00CA1C39" w:rsidP="00CA1C39">
      <w:pPr>
        <w:pStyle w:val="Nidungvnbn"/>
        <w:rPr>
          <w:lang w:val="fr-FR"/>
        </w:rPr>
      </w:pPr>
      <w:r>
        <w:rPr>
          <w:rStyle w:val="CommentReference"/>
        </w:rPr>
        <w:annotationRef/>
      </w:r>
      <w:r w:rsidRPr="00DC2276">
        <w:rPr>
          <w:lang w:val="fr-FR"/>
        </w:rPr>
        <w:t>Danh mục các bảng, biểu, hình vẽ, đồ thị (nếu có).</w:t>
      </w:r>
    </w:p>
    <w:p w14:paraId="597CFD9B" w14:textId="77777777" w:rsidR="00CA1C39" w:rsidRPr="00DC2276" w:rsidRDefault="00CA1C39">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A88DB8" w15:done="0"/>
  <w15:commentEx w15:paraId="7C519139" w15:done="0"/>
  <w15:commentEx w15:paraId="603D3F8D" w15:done="0"/>
  <w15:commentEx w15:paraId="1D1CBABC" w15:done="0"/>
  <w15:commentEx w15:paraId="72347A3D" w15:done="0"/>
  <w15:commentEx w15:paraId="62425BFC" w15:done="0"/>
  <w15:commentEx w15:paraId="7D78E264" w15:done="0"/>
  <w15:commentEx w15:paraId="21921123" w15:done="0"/>
  <w15:commentEx w15:paraId="1289C7B3" w15:done="0"/>
  <w15:commentEx w15:paraId="4ABEE92E" w15:done="0"/>
  <w15:commentEx w15:paraId="597CFD9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3FAC32" w14:textId="77777777" w:rsidR="00543FF6" w:rsidRDefault="00543FF6" w:rsidP="00453AB1">
      <w:r>
        <w:separator/>
      </w:r>
    </w:p>
  </w:endnote>
  <w:endnote w:type="continuationSeparator" w:id="0">
    <w:p w14:paraId="651F5731" w14:textId="77777777" w:rsidR="00543FF6" w:rsidRDefault="00543FF6"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2EDD63" w14:textId="77777777" w:rsidR="00543FF6" w:rsidRDefault="00543FF6" w:rsidP="00453AB1">
      <w:r>
        <w:separator/>
      </w:r>
    </w:p>
  </w:footnote>
  <w:footnote w:type="continuationSeparator" w:id="0">
    <w:p w14:paraId="1572015C" w14:textId="77777777" w:rsidR="00543FF6" w:rsidRDefault="00543FF6"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B79657" w14:textId="77777777" w:rsidR="00B118C8" w:rsidRDefault="00B118C8">
    <w:pPr>
      <w:pStyle w:val="Header"/>
      <w:jc w:val="center"/>
    </w:pPr>
  </w:p>
  <w:p w14:paraId="7C0F7FA3" w14:textId="77777777" w:rsidR="00B118C8" w:rsidRDefault="00B118C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FCD0E" w14:textId="77777777" w:rsidR="0057442F" w:rsidRDefault="0057442F">
    <w:pPr>
      <w:pStyle w:val="Header"/>
      <w:jc w:val="center"/>
    </w:pPr>
  </w:p>
  <w:p w14:paraId="0CFA6B41" w14:textId="77777777" w:rsidR="0057442F" w:rsidRDefault="0057442F">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28749FD3" w14:textId="56832C18" w:rsidR="00B118C8" w:rsidRDefault="00B118C8">
        <w:pPr>
          <w:pStyle w:val="Header"/>
          <w:jc w:val="center"/>
        </w:pPr>
        <w:r>
          <w:fldChar w:fldCharType="begin"/>
        </w:r>
        <w:r>
          <w:instrText xml:space="preserve"> PAGE   \* MERGEFORMAT </w:instrText>
        </w:r>
        <w:r>
          <w:fldChar w:fldCharType="separate"/>
        </w:r>
        <w:r w:rsidR="00586303">
          <w:rPr>
            <w:noProof/>
          </w:rPr>
          <w:t>iv</w:t>
        </w:r>
        <w:r>
          <w:rPr>
            <w:noProof/>
          </w:rPr>
          <w:fldChar w:fldCharType="end"/>
        </w:r>
      </w:p>
    </w:sdtContent>
  </w:sdt>
  <w:p w14:paraId="1D2417C1" w14:textId="77777777" w:rsidR="00B118C8" w:rsidRDefault="00B118C8">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5701FAF5" w14:textId="44833A71" w:rsidR="00DB7595" w:rsidRDefault="00DB7595">
        <w:pPr>
          <w:pStyle w:val="Header"/>
          <w:jc w:val="center"/>
        </w:pPr>
        <w:r>
          <w:fldChar w:fldCharType="begin"/>
        </w:r>
        <w:r>
          <w:instrText xml:space="preserve"> PAGE   \* MERGEFORMAT </w:instrText>
        </w:r>
        <w:r>
          <w:fldChar w:fldCharType="separate"/>
        </w:r>
        <w:r w:rsidR="00586303">
          <w:rPr>
            <w:noProof/>
          </w:rPr>
          <w:t>8</w:t>
        </w:r>
        <w:r>
          <w:rPr>
            <w:noProof/>
          </w:rPr>
          <w:fldChar w:fldCharType="end"/>
        </w:r>
      </w:p>
    </w:sdtContent>
  </w:sdt>
  <w:p w14:paraId="02056458"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E53C48"/>
    <w:multiLevelType w:val="hybridMultilevel"/>
    <w:tmpl w:val="8AC8C70C"/>
    <w:lvl w:ilvl="0" w:tplc="D0FAA172">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F7C4A"/>
    <w:multiLevelType w:val="hybridMultilevel"/>
    <w:tmpl w:val="F110BAE4"/>
    <w:lvl w:ilvl="0" w:tplc="D0FAA172">
      <w:start w:val="1"/>
      <w:numFmt w:val="bullet"/>
      <w:lvlText w:val=""/>
      <w:lvlJc w:val="left"/>
      <w:pPr>
        <w:ind w:left="1440" w:hanging="360"/>
      </w:pPr>
      <w:rPr>
        <w:rFonts w:ascii="Symbol" w:hAnsi="Symbol" w:hint="default"/>
      </w:rPr>
    </w:lvl>
    <w:lvl w:ilvl="1" w:tplc="D0FAA17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45316"/>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71116DE"/>
    <w:multiLevelType w:val="multilevel"/>
    <w:tmpl w:val="D464A6C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6F71C5D"/>
    <w:multiLevelType w:val="multilevel"/>
    <w:tmpl w:val="9392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5"/>
  </w:num>
  <w:num w:numId="5">
    <w:abstractNumId w:val="0"/>
  </w:num>
  <w:num w:numId="6">
    <w:abstractNumId w:val="4"/>
  </w:num>
  <w:num w:numId="7">
    <w:abstractNumId w:val="11"/>
  </w:num>
  <w:num w:numId="8">
    <w:abstractNumId w:val="13"/>
  </w:num>
  <w:num w:numId="9">
    <w:abstractNumId w:val="2"/>
  </w:num>
  <w:num w:numId="10">
    <w:abstractNumId w:val="6"/>
  </w:num>
  <w:num w:numId="11">
    <w:abstractNumId w:val="14"/>
  </w:num>
  <w:num w:numId="12">
    <w:abstractNumId w:val="8"/>
  </w:num>
  <w:num w:numId="13">
    <w:abstractNumId w:val="10"/>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62"/>
    <w:rsid w:val="00000FCE"/>
    <w:rsid w:val="00024496"/>
    <w:rsid w:val="000A22C3"/>
    <w:rsid w:val="001269F3"/>
    <w:rsid w:val="00207DC2"/>
    <w:rsid w:val="00252F26"/>
    <w:rsid w:val="00291721"/>
    <w:rsid w:val="002D796D"/>
    <w:rsid w:val="003218FF"/>
    <w:rsid w:val="003F6D62"/>
    <w:rsid w:val="00453AB1"/>
    <w:rsid w:val="004A7C39"/>
    <w:rsid w:val="004E3C16"/>
    <w:rsid w:val="00543FF6"/>
    <w:rsid w:val="0057442F"/>
    <w:rsid w:val="00586303"/>
    <w:rsid w:val="00593511"/>
    <w:rsid w:val="005D5C20"/>
    <w:rsid w:val="0063637F"/>
    <w:rsid w:val="0064189C"/>
    <w:rsid w:val="00650D6A"/>
    <w:rsid w:val="00737340"/>
    <w:rsid w:val="00791EED"/>
    <w:rsid w:val="007B1A23"/>
    <w:rsid w:val="007B7FF5"/>
    <w:rsid w:val="007E6AB9"/>
    <w:rsid w:val="007E7FF7"/>
    <w:rsid w:val="00867C2D"/>
    <w:rsid w:val="00880D36"/>
    <w:rsid w:val="008E4093"/>
    <w:rsid w:val="008E6453"/>
    <w:rsid w:val="008F751A"/>
    <w:rsid w:val="00942B81"/>
    <w:rsid w:val="00A15751"/>
    <w:rsid w:val="00A41BD4"/>
    <w:rsid w:val="00A82B63"/>
    <w:rsid w:val="00A96105"/>
    <w:rsid w:val="00B02D9C"/>
    <w:rsid w:val="00B118C8"/>
    <w:rsid w:val="00B42749"/>
    <w:rsid w:val="00B8311E"/>
    <w:rsid w:val="00B8489D"/>
    <w:rsid w:val="00BB2B2A"/>
    <w:rsid w:val="00BB4490"/>
    <w:rsid w:val="00BD6AB7"/>
    <w:rsid w:val="00C56904"/>
    <w:rsid w:val="00C70A1B"/>
    <w:rsid w:val="00C733A3"/>
    <w:rsid w:val="00C75086"/>
    <w:rsid w:val="00CA1C39"/>
    <w:rsid w:val="00CD13EC"/>
    <w:rsid w:val="00CE5555"/>
    <w:rsid w:val="00DB7595"/>
    <w:rsid w:val="00DC2276"/>
    <w:rsid w:val="00DC4D76"/>
    <w:rsid w:val="00DD5E36"/>
    <w:rsid w:val="00E034B7"/>
    <w:rsid w:val="00E3529F"/>
    <w:rsid w:val="00E47F1A"/>
    <w:rsid w:val="00EB5011"/>
    <w:rsid w:val="00F60A10"/>
    <w:rsid w:val="00F6183C"/>
    <w:rsid w:val="00F70864"/>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3907F76"/>
  <w15:docId w15:val="{C3068D4A-E7E8-48C8-B41E-65B540A7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9373">
      <w:bodyDiv w:val="1"/>
      <w:marLeft w:val="0"/>
      <w:marRight w:val="0"/>
      <w:marTop w:val="0"/>
      <w:marBottom w:val="0"/>
      <w:divBdr>
        <w:top w:val="none" w:sz="0" w:space="0" w:color="auto"/>
        <w:left w:val="none" w:sz="0" w:space="0" w:color="auto"/>
        <w:bottom w:val="none" w:sz="0" w:space="0" w:color="auto"/>
        <w:right w:val="none" w:sz="0" w:space="0" w:color="auto"/>
      </w:divBdr>
    </w:div>
    <w:div w:id="363604923">
      <w:bodyDiv w:val="1"/>
      <w:marLeft w:val="0"/>
      <w:marRight w:val="0"/>
      <w:marTop w:val="0"/>
      <w:marBottom w:val="0"/>
      <w:divBdr>
        <w:top w:val="none" w:sz="0" w:space="0" w:color="auto"/>
        <w:left w:val="none" w:sz="0" w:space="0" w:color="auto"/>
        <w:bottom w:val="none" w:sz="0" w:space="0" w:color="auto"/>
        <w:right w:val="none" w:sz="0" w:space="0" w:color="auto"/>
      </w:divBdr>
    </w:div>
    <w:div w:id="398135268">
      <w:bodyDiv w:val="1"/>
      <w:marLeft w:val="0"/>
      <w:marRight w:val="0"/>
      <w:marTop w:val="0"/>
      <w:marBottom w:val="0"/>
      <w:divBdr>
        <w:top w:val="none" w:sz="0" w:space="0" w:color="auto"/>
        <w:left w:val="none" w:sz="0" w:space="0" w:color="auto"/>
        <w:bottom w:val="none" w:sz="0" w:space="0" w:color="auto"/>
        <w:right w:val="none" w:sz="0" w:space="0" w:color="auto"/>
      </w:divBdr>
    </w:div>
    <w:div w:id="462383451">
      <w:bodyDiv w:val="1"/>
      <w:marLeft w:val="0"/>
      <w:marRight w:val="0"/>
      <w:marTop w:val="0"/>
      <w:marBottom w:val="0"/>
      <w:divBdr>
        <w:top w:val="none" w:sz="0" w:space="0" w:color="auto"/>
        <w:left w:val="none" w:sz="0" w:space="0" w:color="auto"/>
        <w:bottom w:val="none" w:sz="0" w:space="0" w:color="auto"/>
        <w:right w:val="none" w:sz="0" w:space="0" w:color="auto"/>
      </w:divBdr>
    </w:div>
    <w:div w:id="837038956">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211505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rn.lnkhanh\Downloads\Compressed\TRINH_BAY_BAO_CAO\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0C132-F48F-4DCF-9C81-81355E7FE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Template_TrinhbayDoAn1,2,Ungdung.dotx</Template>
  <TotalTime>144</TotalTime>
  <Pages>14</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Le Nhut</dc:creator>
  <cp:lastModifiedBy>Khanh Le Nhut</cp:lastModifiedBy>
  <cp:revision>9</cp:revision>
  <dcterms:created xsi:type="dcterms:W3CDTF">2018-06-12T02:26:00Z</dcterms:created>
  <dcterms:modified xsi:type="dcterms:W3CDTF">2018-06-12T09:59:00Z</dcterms:modified>
</cp:coreProperties>
</file>